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7C" w14:textId="770D7DC8" w:rsidR="00DE205F" w:rsidRPr="00A03229" w:rsidRDefault="000E0FE2" w:rsidP="00DE205F">
      <w:pPr>
        <w:jc w:val="left"/>
        <w:rPr>
          <w:sz w:val="24"/>
          <w:szCs w:val="24"/>
        </w:rPr>
      </w:pPr>
      <w:r w:rsidRPr="00C62F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DDC0F51" wp14:editId="383AF8A4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3785" cy="2609850"/>
                <wp:effectExtent l="0" t="0" r="5715" b="6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AEC2" w14:textId="7FF462B7" w:rsidR="000E0FE2" w:rsidRDefault="003743E6" w:rsidP="000E0FE2">
                            <w:pPr>
                              <w:pStyle w:val="Caption"/>
                            </w:pPr>
                            <w:bookmarkStart w:id="0" w:name="_Ref81745726"/>
                            <w:bookmarkStart w:id="1" w:name="_Ref4132774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BF8F8" wp14:editId="39D8931E">
                                  <wp:extent cx="3252470" cy="2298700"/>
                                  <wp:effectExtent l="0" t="0" r="0" b="0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FE2" w:rsidRPr="006642CA">
                              <w:t xml:space="preserve">Figure </w:t>
                            </w:r>
                            <w:fldSimple w:instr=" SEQ Figure \* ARABIC ">
                              <w:r w:rsidR="000E0FE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 w:rsidR="000E0FE2" w:rsidRPr="006642CA">
                              <w:t xml:space="preserve">: </w:t>
                            </w:r>
                            <w:r w:rsidR="000E0FE2">
                              <w:t>Placeholder</w:t>
                            </w:r>
                            <w:bookmarkEnd w:id="1"/>
                          </w:p>
                          <w:p w14:paraId="08DD4681" w14:textId="058623BA" w:rsidR="000E0FE2" w:rsidRPr="0073660A" w:rsidRDefault="000E0FE2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C0F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84.55pt;height:205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" o:allowoverlap="f" fillcolor="white [3201]" stroked="f" strokeweight=".5pt">
                <v:textbox inset=".5mm,.5mm,.5mm,.5mm">
                  <w:txbxContent>
                    <w:p w14:paraId="23E5AEC2" w14:textId="7FF462B7" w:rsidR="000E0FE2" w:rsidRDefault="003743E6" w:rsidP="000E0FE2">
                      <w:pPr>
                        <w:pStyle w:val="Caption"/>
                      </w:pPr>
                      <w:bookmarkStart w:id="2" w:name="_Ref81745726"/>
                      <w:bookmarkStart w:id="3" w:name="_Ref41327749"/>
                      <w:r>
                        <w:rPr>
                          <w:noProof/>
                        </w:rPr>
                        <w:drawing>
                          <wp:inline distT="0" distB="0" distL="0" distR="0" wp14:anchorId="5D7BF8F8" wp14:editId="39D8931E">
                            <wp:extent cx="3252470" cy="2298700"/>
                            <wp:effectExtent l="0" t="0" r="0" b="0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FE2" w:rsidRPr="006642CA">
                        <w:t xml:space="preserve">Figure </w:t>
                      </w:r>
                      <w:fldSimple w:instr=" SEQ Figure \* ARABIC ">
                        <w:r w:rsidR="000E0FE2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 w:rsidR="000E0FE2" w:rsidRPr="006642CA">
                        <w:t xml:space="preserve">: </w:t>
                      </w:r>
                      <w:r w:rsidR="000E0FE2">
                        <w:t>Placeholder</w:t>
                      </w:r>
                      <w:bookmarkEnd w:id="3"/>
                    </w:p>
                    <w:p w14:paraId="08DD4681" w14:textId="058623BA" w:rsidR="000E0FE2" w:rsidRPr="0073660A" w:rsidRDefault="000E0FE2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 w:rsidR="00DE205F" w:rsidRPr="00356CDD">
        <w:rPr>
          <w:b/>
          <w:bCs/>
          <w:sz w:val="32"/>
          <w:szCs w:val="32"/>
        </w:rPr>
        <w:t xml:space="preserve">Test Script for </w:t>
      </w:r>
      <w:r w:rsidR="00DE205F">
        <w:rPr>
          <w:b/>
          <w:bCs/>
          <w:sz w:val="32"/>
          <w:szCs w:val="32"/>
        </w:rPr>
        <w:t>Replace Picture</w:t>
      </w:r>
      <w:r w:rsidR="00DE205F">
        <w:br/>
      </w:r>
      <w:r w:rsidR="00DE205F">
        <w:br/>
      </w:r>
      <w:r w:rsidR="00DE205F" w:rsidRPr="00A03229">
        <w:rPr>
          <w:sz w:val="24"/>
          <w:szCs w:val="24"/>
        </w:rPr>
        <w:t>Copyright © 202</w:t>
      </w:r>
      <w:r w:rsidR="00DE205F">
        <w:rPr>
          <w:sz w:val="24"/>
          <w:szCs w:val="24"/>
        </w:rPr>
        <w:t>1</w:t>
      </w:r>
      <w:r w:rsidR="00DE205F" w:rsidRPr="00A03229">
        <w:rPr>
          <w:sz w:val="24"/>
          <w:szCs w:val="24"/>
        </w:rPr>
        <w:t xml:space="preserve"> Charles Weir </w:t>
      </w:r>
      <w:r w:rsidR="00DE205F" w:rsidRPr="00A03229">
        <w:rPr>
          <w:sz w:val="24"/>
          <w:szCs w:val="24"/>
        </w:rPr>
        <w:br/>
        <w:t xml:space="preserve">Released under </w:t>
      </w:r>
      <w:proofErr w:type="gramStart"/>
      <w:r w:rsidR="00DE205F" w:rsidRPr="00A03229">
        <w:rPr>
          <w:sz w:val="24"/>
          <w:szCs w:val="24"/>
        </w:rPr>
        <w:t>open source</w:t>
      </w:r>
      <w:proofErr w:type="gramEnd"/>
      <w:r w:rsidR="00DE205F" w:rsidRPr="00A03229">
        <w:rPr>
          <w:sz w:val="24"/>
          <w:szCs w:val="24"/>
        </w:rPr>
        <w:t xml:space="preserve"> </w:t>
      </w:r>
      <w:proofErr w:type="spellStart"/>
      <w:r w:rsidR="00DE205F" w:rsidRPr="00A03229">
        <w:rPr>
          <w:sz w:val="24"/>
          <w:szCs w:val="24"/>
        </w:rPr>
        <w:t>licence</w:t>
      </w:r>
      <w:proofErr w:type="spellEnd"/>
      <w:r w:rsidR="00DE205F"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25DEA3C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exit Word, go to the template folder (see Installation Instructions </w:t>
      </w:r>
      <w:hyperlink r:id="rId6" w:history="1">
        <w:r w:rsidRPr="00DE205F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) and rename the template </w:t>
      </w:r>
      <w:r w:rsidRPr="00DE205F">
        <w:rPr>
          <w:sz w:val="24"/>
          <w:szCs w:val="24"/>
        </w:rPr>
        <w:t>ImageAndTableSupport.dotm</w:t>
      </w:r>
      <w:r>
        <w:rPr>
          <w:sz w:val="24"/>
          <w:szCs w:val="24"/>
        </w:rPr>
        <w:t xml:space="preserve">  to something ending x. </w:t>
      </w:r>
    </w:p>
    <w:p w14:paraId="168B78B8" w14:textId="4BC4A9F0" w:rsidR="000E0FE2" w:rsidRPr="000E0FE2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>Basic change</w:t>
      </w:r>
      <w:r w:rsidR="005C39C3">
        <w:rPr>
          <w:b/>
          <w:bCs/>
          <w:sz w:val="24"/>
          <w:szCs w:val="24"/>
        </w:rPr>
        <w:t xml:space="preserve"> and Undo</w:t>
      </w:r>
      <w:r w:rsidRPr="00A96D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="000E0FE2">
        <w:rPr>
          <w:sz w:val="24"/>
          <w:szCs w:val="24"/>
        </w:rPr>
        <w:t xml:space="preserve">In </w:t>
      </w:r>
      <w:r w:rsidR="000E0FE2" w:rsidRPr="000E0FE2">
        <w:rPr>
          <w:sz w:val="24"/>
          <w:szCs w:val="24"/>
        </w:rPr>
        <w:fldChar w:fldCharType="begin"/>
      </w:r>
      <w:r w:rsidR="000E0FE2" w:rsidRPr="000E0FE2">
        <w:rPr>
          <w:sz w:val="24"/>
          <w:szCs w:val="24"/>
        </w:rPr>
        <w:instrText xml:space="preserve"> REF _Ref81745726 </w:instrText>
      </w:r>
      <w:r w:rsidR="000E0FE2">
        <w:rPr>
          <w:sz w:val="24"/>
          <w:szCs w:val="24"/>
        </w:rPr>
        <w:instrText xml:space="preserve"> \* MERGEFORMAT </w:instrText>
      </w:r>
      <w:r w:rsidR="000E0FE2" w:rsidRPr="000E0FE2">
        <w:rPr>
          <w:sz w:val="24"/>
          <w:szCs w:val="24"/>
        </w:rPr>
        <w:fldChar w:fldCharType="separate"/>
      </w:r>
      <w:r w:rsidR="000E0FE2" w:rsidRPr="000E0FE2">
        <w:rPr>
          <w:sz w:val="24"/>
          <w:szCs w:val="24"/>
        </w:rPr>
        <w:t>Figure 1</w:t>
      </w:r>
      <w:r w:rsidR="000E0FE2" w:rsidRPr="000E0FE2">
        <w:rPr>
          <w:sz w:val="24"/>
          <w:szCs w:val="24"/>
        </w:rPr>
        <w:fldChar w:fldCharType="end"/>
      </w:r>
      <w:r w:rsidR="000E0FE2">
        <w:rPr>
          <w:sz w:val="24"/>
          <w:szCs w:val="24"/>
        </w:rPr>
        <w:t xml:space="preserve">, select Placeholder, RP, 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Shows folder containing this document</w:t>
      </w:r>
      <w:r w:rsidR="000E0FE2">
        <w:rPr>
          <w:sz w:val="24"/>
          <w:szCs w:val="24"/>
        </w:rPr>
        <w:br/>
        <w:t>Chose WordAttachmentScreenshot.png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Image now shows new attachment</w:t>
      </w:r>
      <w:r w:rsidR="000E0FE2">
        <w:rPr>
          <w:i/>
          <w:iCs/>
          <w:sz w:val="24"/>
          <w:szCs w:val="24"/>
        </w:rPr>
        <w:br/>
      </w:r>
      <w:r w:rsidR="000E0FE2">
        <w:rPr>
          <w:sz w:val="24"/>
          <w:szCs w:val="24"/>
        </w:rPr>
        <w:t>Undo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3BFE9134" w14:textId="6943D1E6" w:rsidR="007322D9" w:rsidRPr="007322D9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>Cropping preserved:</w:t>
      </w:r>
      <w:r w:rsidRPr="00A96D61">
        <w:rPr>
          <w:b/>
          <w:bCs/>
          <w:sz w:val="24"/>
          <w:szCs w:val="24"/>
        </w:rPr>
        <w:br/>
      </w:r>
      <w:r w:rsidR="007322D9">
        <w:rPr>
          <w:sz w:val="24"/>
          <w:szCs w:val="24"/>
        </w:rPr>
        <w:t xml:space="preserve">In </w:t>
      </w:r>
      <w:r w:rsidR="007322D9" w:rsidRPr="000E0FE2">
        <w:rPr>
          <w:sz w:val="24"/>
          <w:szCs w:val="24"/>
        </w:rPr>
        <w:fldChar w:fldCharType="begin"/>
      </w:r>
      <w:r w:rsidR="007322D9" w:rsidRPr="000E0FE2">
        <w:rPr>
          <w:sz w:val="24"/>
          <w:szCs w:val="24"/>
        </w:rPr>
        <w:instrText xml:space="preserve"> REF _Ref81745726 </w:instrText>
      </w:r>
      <w:r w:rsidR="007322D9">
        <w:rPr>
          <w:sz w:val="24"/>
          <w:szCs w:val="24"/>
        </w:rPr>
        <w:instrText xml:space="preserve"> \* MERGEFORMAT </w:instrText>
      </w:r>
      <w:r w:rsidR="007322D9" w:rsidRPr="000E0FE2">
        <w:rPr>
          <w:sz w:val="24"/>
          <w:szCs w:val="24"/>
        </w:rPr>
        <w:fldChar w:fldCharType="separate"/>
      </w:r>
      <w:r w:rsidR="007322D9" w:rsidRPr="000E0FE2">
        <w:rPr>
          <w:sz w:val="24"/>
          <w:szCs w:val="24"/>
        </w:rPr>
        <w:t>Figure 1</w:t>
      </w:r>
      <w:r w:rsidR="007322D9" w:rsidRPr="000E0FE2">
        <w:rPr>
          <w:sz w:val="24"/>
          <w:szCs w:val="24"/>
        </w:rPr>
        <w:fldChar w:fldCharType="end"/>
      </w:r>
      <w:r w:rsidR="007322D9">
        <w:rPr>
          <w:sz w:val="24"/>
          <w:szCs w:val="24"/>
        </w:rPr>
        <w:t xml:space="preserve">, select Placeholder, RP, </w:t>
      </w:r>
      <w:r w:rsidR="007322D9">
        <w:rPr>
          <w:sz w:val="24"/>
          <w:szCs w:val="24"/>
        </w:rPr>
        <w:br/>
        <w:t xml:space="preserve">Chose </w:t>
      </w:r>
      <w:r w:rsidR="007322D9" w:rsidRPr="007322D9">
        <w:rPr>
          <w:sz w:val="24"/>
          <w:szCs w:val="24"/>
        </w:rPr>
        <w:t>BlueRectangleCrop</w:t>
      </w:r>
      <w:r w:rsidR="007322D9">
        <w:rPr>
          <w:sz w:val="24"/>
          <w:szCs w:val="24"/>
        </w:rPr>
        <w:t>.png</w:t>
      </w:r>
      <w:r w:rsidR="007322D9">
        <w:rPr>
          <w:sz w:val="24"/>
          <w:szCs w:val="24"/>
        </w:rPr>
        <w:br/>
      </w:r>
      <w:r w:rsidR="007322D9" w:rsidRPr="000E0FE2">
        <w:rPr>
          <w:i/>
          <w:iCs/>
          <w:sz w:val="24"/>
          <w:szCs w:val="24"/>
        </w:rPr>
        <w:t xml:space="preserve">Image now shows </w:t>
      </w:r>
      <w:r w:rsidR="007322D9">
        <w:rPr>
          <w:i/>
          <w:iCs/>
          <w:sz w:val="24"/>
          <w:szCs w:val="24"/>
        </w:rPr>
        <w:t>smaller blue rectangle, no larger border.</w:t>
      </w:r>
    </w:p>
    <w:p w14:paraId="612DF7F4" w14:textId="22AA528B" w:rsidR="004D767B" w:rsidRPr="004D767B" w:rsidRDefault="00197B7D" w:rsidP="00A96D61">
      <w:pPr>
        <w:pStyle w:val="ListParagraph"/>
        <w:ind w:left="851"/>
        <w:jc w:val="left"/>
        <w:rPr>
          <w:sz w:val="24"/>
          <w:szCs w:val="24"/>
        </w:rPr>
      </w:pPr>
      <w:r>
        <w:t>Use Picture Format – Crop to crop to the blue rectangle</w:t>
      </w:r>
      <w:r>
        <w:br/>
      </w:r>
      <w:r w:rsidR="00A96D61" w:rsidRPr="00A96D61">
        <w:rPr>
          <w:sz w:val="24"/>
          <w:szCs w:val="24"/>
        </w:rPr>
        <w:t>Select</w:t>
      </w:r>
      <w:r w:rsidR="00A96D61" w:rsidRPr="00A96D61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z w:val="24"/>
          <w:szCs w:val="24"/>
        </w:rPr>
        <w:t>, RP,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Chose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>Image unchanged.</w:t>
      </w:r>
    </w:p>
    <w:p w14:paraId="1B30E355" w14:textId="77777777" w:rsidR="005C39C3" w:rsidRPr="005C39C3" w:rsidRDefault="005C39C3" w:rsidP="004D76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5C39C3">
        <w:rPr>
          <w:b/>
          <w:bCs/>
          <w:sz w:val="24"/>
          <w:szCs w:val="24"/>
        </w:rPr>
        <w:t>Dimensions preserved:</w:t>
      </w:r>
      <w:r w:rsidRPr="005C39C3">
        <w:rPr>
          <w:b/>
          <w:bCs/>
          <w:sz w:val="24"/>
          <w:szCs w:val="24"/>
        </w:rPr>
        <w:br/>
      </w:r>
      <w:r w:rsidR="004D767B">
        <w:rPr>
          <w:sz w:val="24"/>
          <w:szCs w:val="24"/>
        </w:rPr>
        <w:t>Select picture, drag to halve its height.</w:t>
      </w:r>
      <w:r w:rsidR="004D767B">
        <w:rPr>
          <w:sz w:val="24"/>
          <w:szCs w:val="24"/>
        </w:rPr>
        <w:br/>
      </w:r>
      <w:r w:rsidR="004D767B">
        <w:rPr>
          <w:sz w:val="24"/>
          <w:szCs w:val="24"/>
        </w:rPr>
        <w:t xml:space="preserve">select it, RP, Chose </w:t>
      </w:r>
      <w:r w:rsidR="004D767B" w:rsidRPr="007322D9">
        <w:rPr>
          <w:sz w:val="24"/>
          <w:szCs w:val="24"/>
        </w:rPr>
        <w:t>BlueRectangleCrop</w:t>
      </w:r>
      <w:r w:rsidR="004D767B">
        <w:rPr>
          <w:sz w:val="24"/>
          <w:szCs w:val="24"/>
        </w:rPr>
        <w:t>.png</w:t>
      </w:r>
      <w:r w:rsidR="004D767B">
        <w:rPr>
          <w:sz w:val="24"/>
          <w:szCs w:val="24"/>
        </w:rPr>
        <w:br/>
      </w:r>
      <w:r w:rsidR="004D767B">
        <w:rPr>
          <w:i/>
          <w:iCs/>
          <w:sz w:val="24"/>
          <w:szCs w:val="24"/>
        </w:rPr>
        <w:t>Image unchanged.</w:t>
      </w:r>
    </w:p>
    <w:p w14:paraId="461CC49F" w14:textId="28D573C1" w:rsidR="001C088C" w:rsidRDefault="005C39C3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Undo:</w:t>
      </w:r>
      <w:r w:rsidR="0018272D">
        <w:rPr>
          <w:i/>
          <w:iCs/>
          <w:sz w:val="24"/>
          <w:szCs w:val="24"/>
        </w:rPr>
        <w:br/>
      </w:r>
      <w:r w:rsidR="0018272D">
        <w:rPr>
          <w:sz w:val="24"/>
          <w:szCs w:val="24"/>
        </w:rPr>
        <w:t xml:space="preserve">Undo </w:t>
      </w:r>
      <w:r w:rsidR="00F9275C" w:rsidRPr="0018272D">
        <w:rPr>
          <w:i/>
          <w:iCs/>
          <w:sz w:val="24"/>
          <w:szCs w:val="24"/>
        </w:rPr>
        <w:t>until back</w:t>
      </w:r>
      <w:r w:rsidR="003743E6">
        <w:rPr>
          <w:i/>
          <w:iCs/>
          <w:sz w:val="24"/>
          <w:szCs w:val="24"/>
        </w:rPr>
        <w:t xml:space="preserve"> to Placeholder.</w:t>
      </w:r>
      <w:r w:rsidR="0018272D">
        <w:rPr>
          <w:sz w:val="24"/>
          <w:szCs w:val="24"/>
        </w:rPr>
        <w:br/>
      </w:r>
      <w:r w:rsidR="0018272D">
        <w:rPr>
          <w:i/>
          <w:iCs/>
          <w:sz w:val="24"/>
          <w:szCs w:val="24"/>
        </w:rPr>
        <w:t>Should be steps as above</w:t>
      </w:r>
      <w:r w:rsidR="0018272D" w:rsidRPr="0018272D">
        <w:rPr>
          <w:i/>
          <w:iCs/>
          <w:sz w:val="24"/>
          <w:szCs w:val="24"/>
        </w:rPr>
        <w:t>.</w:t>
      </w:r>
      <w:r w:rsidR="001C088C">
        <w:rPr>
          <w:i/>
          <w:iCs/>
          <w:sz w:val="24"/>
          <w:szCs w:val="24"/>
        </w:rPr>
        <w:br/>
      </w:r>
    </w:p>
    <w:p w14:paraId="1FC669E3" w14:textId="77777777" w:rsidR="001C088C" w:rsidRDefault="001C088C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6F8EFD8" w14:textId="20D3F33F" w:rsidR="000E0FE2" w:rsidRPr="001C088C" w:rsidRDefault="001C088C" w:rsidP="001C088C">
      <w:pPr>
        <w:pStyle w:val="ListParagraph"/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 w:rsidRPr="001C088C">
        <w:rPr>
          <w:b/>
          <w:bCs/>
          <w:sz w:val="24"/>
          <w:szCs w:val="24"/>
        </w:rPr>
        <w:lastRenderedPageBreak/>
        <w:t>Border kept.</w:t>
      </w:r>
      <w:r w:rsidR="00197B7D" w:rsidRPr="001C088C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In </w:t>
      </w:r>
      <w:r w:rsidRPr="001C08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10A0C5F6" wp14:editId="083FABC8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614400" cy="2588400"/>
                <wp:effectExtent l="0" t="0" r="190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0" cy="258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4CC20" w14:textId="1B6A00F2" w:rsidR="001C088C" w:rsidRDefault="001C088C" w:rsidP="00137A2E">
                            <w:pPr>
                              <w:pStyle w:val="Figure"/>
                            </w:pPr>
                            <w:r>
                              <w:drawing>
                                <wp:inline distT="0" distB="0" distL="0" distR="0" wp14:anchorId="4CB313A3" wp14:editId="5610C6EF">
                                  <wp:extent cx="3252470" cy="2298700"/>
                                  <wp:effectExtent l="50800" t="50800" r="49530" b="50800"/>
                                  <wp:docPr id="20" name="Pictur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247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08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945943" w14:textId="7AF92439" w:rsidR="001C088C" w:rsidRDefault="001C088C" w:rsidP="001C088C">
                            <w:pPr>
                              <w:pStyle w:val="Caption"/>
                            </w:pPr>
                            <w:bookmarkStart w:id="4" w:name="_Ref81747602"/>
                            <w:r w:rsidRPr="006642CA"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 w:rsidRPr="006642CA">
                              <w:t xml:space="preserve">: </w:t>
                            </w:r>
                            <w:r>
                              <w:t>Placeholder</w:t>
                            </w:r>
                          </w:p>
                          <w:p w14:paraId="0D17A8AB" w14:textId="331F9EB3" w:rsidR="001C088C" w:rsidRPr="0073660A" w:rsidRDefault="001C088C" w:rsidP="00137A2E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C5F6" id="Text Box 19" o:spid="_x0000_s1027" type="#_x0000_t202" style="position:absolute;left:0;text-align:left;margin-left:0;margin-top:0;width:284.6pt;height:203.8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" o:allowoverlap="f" fillcolor="white [3201]" stroked="f" strokeweight=".5pt">
                <v:textbox style="mso-fit-shape-to-text:t" inset=".5mm,.5mm,.5mm,.5mm">
                  <w:txbxContent>
                    <w:p w14:paraId="0204CC20" w14:textId="1B6A00F2" w:rsidR="001C088C" w:rsidRDefault="001C088C" w:rsidP="00137A2E">
                      <w:pPr>
                        <w:pStyle w:val="Figure"/>
                      </w:pPr>
                      <w:r>
                        <w:drawing>
                          <wp:inline distT="0" distB="0" distL="0" distR="0" wp14:anchorId="4CB313A3" wp14:editId="5610C6EF">
                            <wp:extent cx="3252470" cy="2298700"/>
                            <wp:effectExtent l="50800" t="50800" r="49530" b="50800"/>
                            <wp:docPr id="20" name="Pictur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2470" cy="2298700"/>
                                    </a:xfrm>
                                    <a:prstGeom prst="rect">
                                      <a:avLst/>
                                    </a:prstGeom>
                                    <a:ln w="50800"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945943" w14:textId="7AF92439" w:rsidR="001C088C" w:rsidRDefault="001C088C" w:rsidP="001C088C">
                      <w:pPr>
                        <w:pStyle w:val="Caption"/>
                      </w:pPr>
                      <w:bookmarkStart w:id="5" w:name="_Ref81747602"/>
                      <w:r w:rsidRPr="006642CA"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 w:rsidRPr="006642CA">
                        <w:t xml:space="preserve">: </w:t>
                      </w:r>
                      <w:r>
                        <w:t>Placeholder</w:t>
                      </w:r>
                    </w:p>
                    <w:p w14:paraId="0D17A8AB" w14:textId="331F9EB3" w:rsidR="001C088C" w:rsidRPr="0073660A" w:rsidRDefault="001C088C" w:rsidP="00137A2E">
                      <w:pPr>
                        <w:pStyle w:val="Caption"/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_Ref81747602 </w:instrText>
      </w:r>
      <w:r>
        <w:rPr>
          <w:sz w:val="24"/>
          <w:szCs w:val="24"/>
        </w:rPr>
        <w:fldChar w:fldCharType="separate"/>
      </w:r>
      <w:r w:rsidRPr="006642CA">
        <w:t xml:space="preserve">Figure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Select Image, RP - </w:t>
      </w:r>
      <w:r w:rsidRPr="007322D9">
        <w:rPr>
          <w:sz w:val="24"/>
          <w:szCs w:val="24"/>
        </w:rPr>
        <w:t>BlueRectangleCrop</w:t>
      </w:r>
      <w:r>
        <w:rPr>
          <w:sz w:val="24"/>
          <w:szCs w:val="24"/>
        </w:rPr>
        <w:t>.png</w:t>
      </w:r>
      <w:r>
        <w:rPr>
          <w:sz w:val="24"/>
          <w:szCs w:val="24"/>
        </w:rPr>
        <w:br/>
      </w:r>
      <w:r w:rsidRPr="001C088C">
        <w:rPr>
          <w:i/>
          <w:iCs/>
          <w:sz w:val="24"/>
          <w:szCs w:val="24"/>
        </w:rPr>
        <w:t>Border should remain large and blue.</w:t>
      </w:r>
      <w:r w:rsidR="007322D9" w:rsidRPr="001C088C">
        <w:rPr>
          <w:b/>
          <w:bCs/>
          <w:i/>
          <w:iCs/>
          <w:sz w:val="24"/>
          <w:szCs w:val="24"/>
        </w:rPr>
        <w:br/>
      </w:r>
    </w:p>
    <w:p w14:paraId="11A12109" w14:textId="77777777" w:rsidR="001C088C" w:rsidRDefault="001C088C"/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E0FE2"/>
    <w:rsid w:val="000F6FA2"/>
    <w:rsid w:val="0018272D"/>
    <w:rsid w:val="00197B7D"/>
    <w:rsid w:val="001C088C"/>
    <w:rsid w:val="002005FF"/>
    <w:rsid w:val="00341DB5"/>
    <w:rsid w:val="003743E6"/>
    <w:rsid w:val="0043745F"/>
    <w:rsid w:val="004D767B"/>
    <w:rsid w:val="005C39C3"/>
    <w:rsid w:val="006F0E88"/>
    <w:rsid w:val="007322D9"/>
    <w:rsid w:val="007E26F9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esweir/WordImagesAndTab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16</cp:revision>
  <dcterms:created xsi:type="dcterms:W3CDTF">2021-09-05T13:35:00Z</dcterms:created>
  <dcterms:modified xsi:type="dcterms:W3CDTF">2021-09-05T14:22:00Z</dcterms:modified>
</cp:coreProperties>
</file>