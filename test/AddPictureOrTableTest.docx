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281CAACE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6139FB"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Picture</w:t>
      </w:r>
      <w:r w:rsidR="006139FB">
        <w:rPr>
          <w:b/>
          <w:bCs/>
          <w:sz w:val="32"/>
          <w:szCs w:val="32"/>
        </w:rPr>
        <w:t xml:space="preserve"> and Add Table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66204FCB" w14:textId="77777777" w:rsidR="006139FB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5A111BFC" w14:textId="733C29E6" w:rsidR="00056147" w:rsidRDefault="00056147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8B78B8" w14:textId="43F38250" w:rsidR="000E0FE2" w:rsidRPr="00CC5EE0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4763B0">
        <w:rPr>
          <w:b/>
          <w:bCs/>
          <w:sz w:val="24"/>
          <w:szCs w:val="24"/>
        </w:rPr>
        <w:lastRenderedPageBreak/>
        <w:t xml:space="preserve">Basic </w:t>
      </w:r>
      <w:r w:rsidR="006139FB" w:rsidRPr="004763B0">
        <w:rPr>
          <w:b/>
          <w:bCs/>
          <w:sz w:val="24"/>
          <w:szCs w:val="24"/>
        </w:rPr>
        <w:t>Insert Picture</w:t>
      </w:r>
      <w:r w:rsidRPr="004763B0">
        <w:rPr>
          <w:sz w:val="24"/>
          <w:szCs w:val="24"/>
        </w:rPr>
        <w:br/>
      </w:r>
      <w:r w:rsidR="006139FB" w:rsidRPr="004763B0">
        <w:rPr>
          <w:sz w:val="24"/>
          <w:szCs w:val="24"/>
        </w:rPr>
        <w:t xml:space="preserve">Put cursor </w:t>
      </w:r>
      <w:proofErr w:type="gramStart"/>
      <w:r w:rsidR="006139FB" w:rsidRPr="004763B0">
        <w:rPr>
          <w:sz w:val="24"/>
          <w:szCs w:val="24"/>
        </w:rPr>
        <w:t>on line</w:t>
      </w:r>
      <w:proofErr w:type="gramEnd"/>
      <w:r w:rsidR="006139FB" w:rsidRPr="004763B0">
        <w:rPr>
          <w:sz w:val="24"/>
          <w:szCs w:val="24"/>
        </w:rPr>
        <w:t xml:space="preserve"> below this and click Layout - New Figure</w:t>
      </w:r>
      <w:r w:rsidR="000E0FE2" w:rsidRPr="004763B0">
        <w:rPr>
          <w:sz w:val="24"/>
          <w:szCs w:val="24"/>
        </w:rPr>
        <w:t xml:space="preserve"> </w:t>
      </w:r>
      <w:r w:rsidR="006139FB" w:rsidRPr="004763B0">
        <w:rPr>
          <w:sz w:val="24"/>
          <w:szCs w:val="24"/>
        </w:rPr>
        <w:br/>
      </w:r>
      <w:r w:rsidR="00DE3CF3">
        <w:rPr>
          <w:i/>
          <w:iCs/>
          <w:sz w:val="24"/>
          <w:szCs w:val="24"/>
        </w:rPr>
        <w:br/>
      </w:r>
      <w:r w:rsidR="000E0FE2" w:rsidRPr="004763B0">
        <w:rPr>
          <w:i/>
          <w:iCs/>
          <w:sz w:val="24"/>
          <w:szCs w:val="24"/>
        </w:rPr>
        <w:t xml:space="preserve">Shows </w:t>
      </w:r>
      <w:r w:rsidR="006139FB" w:rsidRPr="004763B0">
        <w:rPr>
          <w:i/>
          <w:iCs/>
          <w:sz w:val="24"/>
          <w:szCs w:val="24"/>
        </w:rPr>
        <w:t xml:space="preserve">Figure 1 and the </w:t>
      </w:r>
      <w:r w:rsidR="004763B0" w:rsidRPr="004763B0">
        <w:rPr>
          <w:i/>
          <w:iCs/>
          <w:sz w:val="24"/>
          <w:szCs w:val="24"/>
        </w:rPr>
        <w:t>text box with placeholders for image and caption</w:t>
      </w:r>
      <w:r w:rsidR="006139FB" w:rsidRPr="004763B0">
        <w:rPr>
          <w:i/>
          <w:iCs/>
          <w:sz w:val="24"/>
          <w:szCs w:val="24"/>
        </w:rPr>
        <w:t xml:space="preserve"> above</w:t>
      </w:r>
      <w:r w:rsidR="006139FB" w:rsidRPr="004763B0">
        <w:rPr>
          <w:sz w:val="24"/>
          <w:szCs w:val="24"/>
        </w:rPr>
        <w:t xml:space="preserve"> </w:t>
      </w:r>
      <w:r w:rsidR="000E0FE2" w:rsidRPr="004763B0">
        <w:rPr>
          <w:sz w:val="24"/>
          <w:szCs w:val="24"/>
        </w:rPr>
        <w:br/>
      </w:r>
      <w:r w:rsidR="004763B0" w:rsidRPr="004763B0">
        <w:rPr>
          <w:sz w:val="24"/>
          <w:szCs w:val="24"/>
        </w:rPr>
        <w:t xml:space="preserve">Click on image placeholder and select </w:t>
      </w:r>
      <w:r w:rsidR="00383125">
        <w:rPr>
          <w:sz w:val="24"/>
          <w:szCs w:val="24"/>
        </w:rPr>
        <w:t xml:space="preserve">Insert – Pictures – </w:t>
      </w:r>
      <w:proofErr w:type="spellStart"/>
      <w:r w:rsidR="00383125">
        <w:rPr>
          <w:sz w:val="24"/>
          <w:szCs w:val="24"/>
        </w:rPr>
        <w:t>PictureFromFile</w:t>
      </w:r>
      <w:proofErr w:type="spellEnd"/>
      <w:r w:rsidR="00383125">
        <w:rPr>
          <w:sz w:val="24"/>
          <w:szCs w:val="24"/>
        </w:rPr>
        <w:t xml:space="preserve"> - </w:t>
      </w:r>
      <w:r w:rsidR="004763B0" w:rsidRPr="004763B0">
        <w:rPr>
          <w:sz w:val="24"/>
          <w:szCs w:val="24"/>
        </w:rPr>
        <w:t>images/</w:t>
      </w:r>
      <w:r w:rsidR="00DE3CF3">
        <w:rPr>
          <w:sz w:val="24"/>
          <w:szCs w:val="24"/>
        </w:rPr>
        <w:t>PlaceholderImage</w:t>
      </w:r>
      <w:r w:rsidR="004763B0" w:rsidRPr="004763B0">
        <w:rPr>
          <w:sz w:val="24"/>
          <w:szCs w:val="24"/>
        </w:rPr>
        <w:t>.png.</w:t>
      </w:r>
      <w:r w:rsidR="004763B0">
        <w:rPr>
          <w:sz w:val="24"/>
          <w:szCs w:val="24"/>
        </w:rPr>
        <w:br/>
      </w:r>
      <w:r w:rsidR="004763B0" w:rsidRPr="004763B0">
        <w:rPr>
          <w:i/>
          <w:iCs/>
          <w:sz w:val="24"/>
          <w:szCs w:val="24"/>
        </w:rPr>
        <w:t xml:space="preserve">Shows the image </w:t>
      </w:r>
      <w:r w:rsidR="00DE3CF3">
        <w:rPr>
          <w:i/>
          <w:iCs/>
          <w:sz w:val="24"/>
          <w:szCs w:val="24"/>
        </w:rPr>
        <w:t xml:space="preserve">about 3/4 </w:t>
      </w:r>
      <w:r w:rsidR="004763B0" w:rsidRPr="004763B0">
        <w:rPr>
          <w:i/>
          <w:iCs/>
          <w:sz w:val="24"/>
          <w:szCs w:val="24"/>
        </w:rPr>
        <w:t>width.</w:t>
      </w:r>
      <w:r w:rsidR="00C213EE">
        <w:rPr>
          <w:i/>
          <w:iCs/>
          <w:sz w:val="24"/>
          <w:szCs w:val="24"/>
        </w:rPr>
        <w:br/>
      </w:r>
      <w:r w:rsidR="00C213EE">
        <w:rPr>
          <w:sz w:val="24"/>
          <w:szCs w:val="24"/>
        </w:rPr>
        <w:t>Click on caption placeholder and enter ‘Caption’</w:t>
      </w:r>
      <w:r w:rsidR="00C213EE">
        <w:rPr>
          <w:sz w:val="24"/>
          <w:szCs w:val="24"/>
        </w:rPr>
        <w:br/>
      </w:r>
      <w:r w:rsidR="00C213EE">
        <w:rPr>
          <w:i/>
          <w:iCs/>
          <w:sz w:val="24"/>
          <w:szCs w:val="24"/>
        </w:rPr>
        <w:t>Shows the caption text.</w:t>
      </w:r>
      <w:r w:rsidR="004763B0" w:rsidRPr="004763B0">
        <w:rPr>
          <w:i/>
          <w:iCs/>
          <w:sz w:val="24"/>
          <w:szCs w:val="24"/>
        </w:rPr>
        <w:br/>
      </w:r>
      <w:r w:rsidR="006139FB" w:rsidRPr="004763B0">
        <w:rPr>
          <w:sz w:val="24"/>
          <w:szCs w:val="24"/>
        </w:rPr>
        <w:t>Undo</w:t>
      </w:r>
      <w:r w:rsidR="00383125">
        <w:rPr>
          <w:sz w:val="24"/>
          <w:szCs w:val="24"/>
        </w:rPr>
        <w:t xml:space="preserve"> (about 5 times)</w:t>
      </w:r>
      <w:r w:rsidR="00383125">
        <w:rPr>
          <w:sz w:val="24"/>
          <w:szCs w:val="24"/>
        </w:rPr>
        <w:br/>
      </w:r>
      <w:r w:rsidR="004763B0">
        <w:rPr>
          <w:i/>
          <w:iCs/>
          <w:sz w:val="24"/>
          <w:szCs w:val="24"/>
        </w:rPr>
        <w:t xml:space="preserve">Removes </w:t>
      </w:r>
      <w:r w:rsidR="00C213EE">
        <w:rPr>
          <w:i/>
          <w:iCs/>
          <w:sz w:val="24"/>
          <w:szCs w:val="24"/>
        </w:rPr>
        <w:t>it</w:t>
      </w:r>
      <w:r w:rsidR="004763B0">
        <w:rPr>
          <w:i/>
          <w:iCs/>
          <w:sz w:val="24"/>
          <w:szCs w:val="24"/>
        </w:rPr>
        <w:t>.</w:t>
      </w:r>
    </w:p>
    <w:p w14:paraId="6FDB013D" w14:textId="77777777" w:rsidR="00CC5EE0" w:rsidRPr="00CC5EE0" w:rsidRDefault="00CC5EE0" w:rsidP="00CC5EE0">
      <w:pPr>
        <w:jc w:val="left"/>
        <w:rPr>
          <w:sz w:val="24"/>
          <w:szCs w:val="24"/>
        </w:rPr>
      </w:pPr>
    </w:p>
    <w:p w14:paraId="77C0FEB9" w14:textId="469593F8" w:rsidR="000C3293" w:rsidRDefault="000C3293" w:rsidP="000C32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>
        <w:rPr>
          <w:b/>
          <w:bCs/>
          <w:sz w:val="24"/>
          <w:szCs w:val="24"/>
        </w:rPr>
        <w:t>Insert Table</w:t>
      </w:r>
      <w:r>
        <w:rPr>
          <w:sz w:val="24"/>
          <w:szCs w:val="24"/>
        </w:rPr>
        <w:br/>
        <w:t xml:space="preserve">Put cursor </w:t>
      </w:r>
      <w:proofErr w:type="gramStart"/>
      <w:r>
        <w:rPr>
          <w:sz w:val="24"/>
          <w:szCs w:val="24"/>
        </w:rPr>
        <w:t>on line</w:t>
      </w:r>
      <w:proofErr w:type="gramEnd"/>
      <w:r>
        <w:rPr>
          <w:sz w:val="24"/>
          <w:szCs w:val="24"/>
        </w:rPr>
        <w:t xml:space="preserve"> below this and click Layout - New Table </w:t>
      </w:r>
      <w:r>
        <w:rPr>
          <w:sz w:val="24"/>
          <w:szCs w:val="24"/>
        </w:rPr>
        <w:br/>
      </w:r>
      <w:r w:rsidR="003B0AF4">
        <w:rPr>
          <w:i/>
          <w:iCs/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 xml:space="preserve">Shows </w:t>
      </w:r>
      <w:r>
        <w:rPr>
          <w:i/>
          <w:iCs/>
          <w:sz w:val="24"/>
          <w:szCs w:val="24"/>
        </w:rPr>
        <w:t>Table 1 and the new table 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636DB4" w:rsidRPr="00AA6706">
        <w:rPr>
          <w:sz w:val="24"/>
          <w:szCs w:val="24"/>
        </w:rPr>
        <w:t>Click on table placeholder and Insert – Table – 2x2.</w:t>
      </w:r>
      <w:r w:rsidR="003B0AF4">
        <w:rPr>
          <w:sz w:val="24"/>
          <w:szCs w:val="24"/>
        </w:rPr>
        <w:br/>
        <w:t>Use Del to delete the lines above and below</w:t>
      </w:r>
      <w:r w:rsidR="003B0AF4">
        <w:rPr>
          <w:sz w:val="24"/>
          <w:szCs w:val="24"/>
        </w:rPr>
        <w:br/>
      </w:r>
      <w:r w:rsidR="003B0AF4" w:rsidRPr="003B0AF4">
        <w:rPr>
          <w:i/>
          <w:iCs/>
          <w:sz w:val="24"/>
          <w:szCs w:val="24"/>
        </w:rPr>
        <w:t>Shows table snugly in frame, with 10pt spacing below the frame.</w:t>
      </w:r>
    </w:p>
    <w:p w14:paraId="7262BEF1" w14:textId="77777777" w:rsidR="00CC5EE0" w:rsidRPr="00CC5EE0" w:rsidRDefault="00CC5EE0" w:rsidP="00CC5EE0">
      <w:pPr>
        <w:jc w:val="left"/>
        <w:rPr>
          <w:sz w:val="24"/>
          <w:szCs w:val="24"/>
        </w:rPr>
      </w:pPr>
    </w:p>
    <w:p w14:paraId="051FF090" w14:textId="189DD174" w:rsidR="003B0AF4" w:rsidRPr="000E0FE2" w:rsidRDefault="003B0AF4" w:rsidP="003B0AF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3B0AF4">
        <w:rPr>
          <w:b/>
          <w:bCs/>
          <w:sz w:val="24"/>
          <w:szCs w:val="24"/>
        </w:rPr>
        <w:t>Reposition</w:t>
      </w:r>
      <w:r w:rsidRPr="003B0AF4">
        <w:rPr>
          <w:b/>
          <w:bCs/>
          <w:sz w:val="24"/>
          <w:szCs w:val="24"/>
        </w:rPr>
        <w:br/>
      </w:r>
      <w:r>
        <w:rPr>
          <w:sz w:val="24"/>
          <w:szCs w:val="24"/>
        </w:rPr>
        <w:t>Click Layout – Reposition</w:t>
      </w:r>
      <w:r>
        <w:rPr>
          <w:sz w:val="24"/>
          <w:szCs w:val="24"/>
        </w:rPr>
        <w:br/>
      </w:r>
      <w:r w:rsidRPr="003B0AF4">
        <w:rPr>
          <w:i/>
          <w:iCs/>
          <w:sz w:val="24"/>
          <w:szCs w:val="24"/>
        </w:rPr>
        <w:t>Table frame moves to bottom of page, again 10pt from text.</w:t>
      </w:r>
      <w:r>
        <w:rPr>
          <w:sz w:val="24"/>
          <w:szCs w:val="24"/>
        </w:rPr>
        <w:br/>
      </w:r>
      <w:r>
        <w:rPr>
          <w:sz w:val="24"/>
          <w:szCs w:val="24"/>
        </w:rPr>
        <w:t>Undo a few times</w:t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>Returns to original</w:t>
      </w:r>
    </w:p>
    <w:p w14:paraId="3955C86C" w14:textId="355C6FC6" w:rsidR="003B0AF4" w:rsidRPr="003B0AF4" w:rsidRDefault="003B0AF4" w:rsidP="003B0AF4">
      <w:pPr>
        <w:pStyle w:val="ListParagraph"/>
        <w:ind w:left="851"/>
        <w:jc w:val="left"/>
        <w:rPr>
          <w:b/>
          <w:bCs/>
          <w:sz w:val="24"/>
          <w:szCs w:val="24"/>
        </w:rPr>
      </w:pPr>
    </w:p>
    <w:p w14:paraId="3E4D09C6" w14:textId="01C5F9F4" w:rsidR="006C07FA" w:rsidRPr="006C07FA" w:rsidRDefault="006C07FA" w:rsidP="006C07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Relayout</w:t>
      </w:r>
      <w:proofErr w:type="spellEnd"/>
      <w:r>
        <w:rPr>
          <w:b/>
          <w:bCs/>
          <w:sz w:val="24"/>
          <w:szCs w:val="24"/>
        </w:rPr>
        <w:t xml:space="preserve"> of Inserted Items</w:t>
      </w:r>
      <w:r>
        <w:rPr>
          <w:sz w:val="24"/>
          <w:szCs w:val="24"/>
        </w:rPr>
        <w:br/>
        <w:t>Put cursor on line below this and click Layout - New Figure</w:t>
      </w:r>
      <w:r w:rsidR="002058EC">
        <w:rPr>
          <w:sz w:val="24"/>
          <w:szCs w:val="24"/>
        </w:rPr>
        <w:t>;</w:t>
      </w:r>
      <w:r w:rsidR="002058EC">
        <w:rPr>
          <w:sz w:val="24"/>
          <w:szCs w:val="24"/>
        </w:rPr>
        <w:br/>
        <w:t xml:space="preserve">Replace cursor there, click Layout - </w:t>
      </w:r>
      <w:r>
        <w:rPr>
          <w:sz w:val="24"/>
          <w:szCs w:val="24"/>
        </w:rPr>
        <w:t xml:space="preserve">New Table </w:t>
      </w:r>
      <w:r>
        <w:rPr>
          <w:sz w:val="24"/>
          <w:szCs w:val="24"/>
        </w:rPr>
        <w:br/>
        <w:t xml:space="preserve">Layout - </w:t>
      </w:r>
      <w:proofErr w:type="spellStart"/>
      <w:r>
        <w:rPr>
          <w:sz w:val="24"/>
          <w:szCs w:val="24"/>
        </w:rPr>
        <w:t>Relayout</w:t>
      </w:r>
      <w:proofErr w:type="spellEnd"/>
      <w:r>
        <w:rPr>
          <w:sz w:val="24"/>
          <w:szCs w:val="24"/>
        </w:rPr>
        <w:t xml:space="preserve"> Document</w:t>
      </w:r>
      <w:r w:rsidR="00073B5B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4750E" w:rsidRPr="0064750E">
        <w:rPr>
          <w:noProof/>
          <w:sz w:val="24"/>
          <w:szCs w:val="24"/>
        </w:rPr>
        <mc:AlternateContent>
          <mc:Choice Requires="wps">
            <w:drawing>
              <wp:anchor distT="127000" distB="127000" distL="114300" distR="114300" simplePos="0" relativeHeight="251667456" behindDoc="0" locked="1" layoutInCell="1" allowOverlap="0" wp14:anchorId="19C70F0F" wp14:editId="0499819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31510" cy="121666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06874566"/>
                              <w:placeholder>
                                <w:docPart w:val="950C767DBAE9AB47A8F8831808E13C74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453092F" w14:textId="77777777" w:rsidR="0064750E" w:rsidRDefault="0064750E" w:rsidP="00C21228">
                                <w:pPr>
                                  <w:pStyle w:val="Figure"/>
                                </w:pPr>
                                <w:r>
                                  <w:t>[Click here, and</w:t>
                                </w:r>
                                <w:r>
                                  <w:br/>
                                  <w:t>use Pictures on the Insert Tab</w:t>
                                </w:r>
                                <w:r>
                                  <w:br/>
                                  <w:t>to add your image]</w:t>
                                </w:r>
                              </w:p>
                            </w:sdtContent>
                          </w:sdt>
                          <w:p w14:paraId="0093F219" w14:textId="77777777" w:rsidR="0064750E" w:rsidRDefault="0064750E" w:rsidP="00523EAA">
                            <w:pPr>
                              <w:pStyle w:val="Caption"/>
                            </w:pPr>
                            <w:bookmarkStart w:id="0" w:name="_Ref5334240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: </w:t>
                            </w:r>
                            <w:sdt>
                              <w:sdtPr>
                                <w:id w:val="-806470049"/>
                                <w:placeholder>
                                  <w:docPart w:val="17FABCB85EB1A64D966A56DB2FBE2FC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[Click here to add caption]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C70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3pt;height:95.8pt;z-index:251667456;visibility:visible;mso-wrap-style:square;mso-width-percent:0;mso-height-percent:200;mso-wrap-distance-left:9pt;mso-wrap-distance-top:10pt;mso-wrap-distance-right:9pt;mso-wrap-distance-bottom:10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" o:allowoverlap="f" filled="f" stroked="f">
                <v:textbox style="mso-fit-shape-to-text:t" inset="0,0,0,0">
                  <w:txbxContent>
                    <w:sdt>
                      <w:sdtPr>
                        <w:id w:val="506874566"/>
                        <w:placeholder>
                          <w:docPart w:val="950C767DBAE9AB47A8F8831808E13C74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0453092F" w14:textId="77777777" w:rsidR="0064750E" w:rsidRDefault="0064750E" w:rsidP="00C21228">
                          <w:pPr>
                            <w:pStyle w:val="Figure"/>
                          </w:pPr>
                          <w:r>
                            <w:t>[Click here, and</w:t>
                          </w:r>
                          <w:r>
                            <w:br/>
                            <w:t>use Pictures on the Insert Tab</w:t>
                          </w:r>
                          <w:r>
                            <w:br/>
                            <w:t>to add your image]</w:t>
                          </w:r>
                        </w:p>
                      </w:sdtContent>
                    </w:sdt>
                    <w:p w14:paraId="0093F219" w14:textId="77777777" w:rsidR="0064750E" w:rsidRDefault="0064750E" w:rsidP="00523EAA">
                      <w:pPr>
                        <w:pStyle w:val="Caption"/>
                      </w:pPr>
                      <w:bookmarkStart w:id="1" w:name="_Ref5334240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 xml:space="preserve">: </w:t>
                      </w:r>
                      <w:sdt>
                        <w:sdtPr>
                          <w:id w:val="-806470049"/>
                          <w:placeholder>
                            <w:docPart w:val="17FABCB85EB1A64D966A56DB2FBE2FC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[Click here to add caption]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  <w:r>
        <w:rPr>
          <w:i/>
          <w:iCs/>
          <w:sz w:val="24"/>
          <w:szCs w:val="24"/>
        </w:rPr>
        <w:t>Finds 2 items</w:t>
      </w:r>
      <w:r>
        <w:rPr>
          <w:i/>
          <w:iCs/>
          <w:sz w:val="24"/>
          <w:szCs w:val="24"/>
        </w:rPr>
        <w:br/>
      </w:r>
      <w:r w:rsidRPr="006C07FA">
        <w:t>OK</w:t>
      </w:r>
      <w:r>
        <w:br/>
      </w:r>
      <w:r w:rsidRPr="006C07FA">
        <w:rPr>
          <w:i/>
          <w:iCs/>
        </w:rPr>
        <w:t>Relays out document OK</w:t>
      </w:r>
      <w:r w:rsidR="006C0C38" w:rsidRPr="006C0C38">
        <w:rPr>
          <w:i/>
          <w:iCs/>
        </w:rPr>
        <w:t xml:space="preserve"> (actually unchanged).</w:t>
      </w:r>
      <w:r>
        <w:br/>
      </w:r>
      <w:r w:rsidRPr="006C07FA">
        <w:t>Undo x 3</w:t>
      </w:r>
      <w:r>
        <w:br/>
      </w:r>
      <w:r w:rsidRPr="006C07FA">
        <w:rPr>
          <w:i/>
          <w:iCs/>
        </w:rPr>
        <w:t>Back as at start</w:t>
      </w:r>
    </w:p>
    <w:p w14:paraId="461CC49F" w14:textId="0435633E" w:rsidR="001C088C" w:rsidRPr="006C07FA" w:rsidRDefault="001C088C" w:rsidP="006C07FA">
      <w:pPr>
        <w:pStyle w:val="ListParagraph"/>
        <w:ind w:left="851"/>
        <w:jc w:val="left"/>
        <w:rPr>
          <w:sz w:val="24"/>
          <w:szCs w:val="24"/>
        </w:rPr>
      </w:pPr>
    </w:p>
    <w:p w14:paraId="1FC669E3" w14:textId="0513BC84" w:rsidR="001C088C" w:rsidRDefault="003B0AF4">
      <w:pPr>
        <w:jc w:val="left"/>
        <w:rPr>
          <w:i/>
          <w:iCs/>
          <w:sz w:val="24"/>
          <w:szCs w:val="24"/>
        </w:rPr>
      </w:pP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lastRenderedPageBreak/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Pr="003B0AF4">
        <w:t xml:space="preserve"> </w:t>
      </w:r>
      <w:r w:rsidRPr="00DF63C1">
        <w:t xml:space="preserve">Lorem ipsum dolor sit </w:t>
      </w:r>
      <w:proofErr w:type="spellStart"/>
      <w:r w:rsidRPr="00DF63C1">
        <w:t>amet</w:t>
      </w:r>
      <w:proofErr w:type="spellEnd"/>
      <w:r w:rsidRPr="00DF63C1">
        <w:t xml:space="preserve">, </w:t>
      </w:r>
      <w:proofErr w:type="spellStart"/>
      <w:r w:rsidRPr="00DF63C1">
        <w:t>consectetur</w:t>
      </w:r>
      <w:proofErr w:type="spellEnd"/>
      <w:r w:rsidRPr="00DF63C1">
        <w:t xml:space="preserve"> </w:t>
      </w:r>
      <w:proofErr w:type="spellStart"/>
      <w:r w:rsidRPr="00DF63C1">
        <w:t>adipiscing</w:t>
      </w:r>
      <w:proofErr w:type="spellEnd"/>
      <w:r w:rsidRPr="00DF63C1">
        <w:t xml:space="preserve"> </w:t>
      </w:r>
      <w:proofErr w:type="spellStart"/>
      <w:r w:rsidRPr="00DF63C1">
        <w:t>elit</w:t>
      </w:r>
      <w:proofErr w:type="spellEnd"/>
      <w:r w:rsidRPr="00DF63C1">
        <w:t xml:space="preserve">. Integer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odio</w:t>
      </w:r>
      <w:proofErr w:type="spellEnd"/>
      <w:r w:rsidRPr="00DF63C1">
        <w:t xml:space="preserve">. </w:t>
      </w:r>
      <w:proofErr w:type="spellStart"/>
      <w:r w:rsidRPr="00DF63C1">
        <w:t>Praesent</w:t>
      </w:r>
      <w:proofErr w:type="spellEnd"/>
      <w:r w:rsidRPr="00DF63C1">
        <w:t xml:space="preserve"> libero. Sed cursus ante </w:t>
      </w:r>
      <w:proofErr w:type="spellStart"/>
      <w:r w:rsidRPr="00DF63C1">
        <w:t>dapibus</w:t>
      </w:r>
      <w:proofErr w:type="spellEnd"/>
      <w:r w:rsidRPr="00DF63C1">
        <w:t xml:space="preserve"> diam. Sed nisi. </w:t>
      </w:r>
      <w:proofErr w:type="spellStart"/>
      <w:r w:rsidRPr="00DF63C1">
        <w:t>Nulla</w:t>
      </w:r>
      <w:proofErr w:type="spellEnd"/>
      <w:r w:rsidRPr="00DF63C1">
        <w:t xml:space="preserve"> </w:t>
      </w:r>
      <w:proofErr w:type="spellStart"/>
      <w:r w:rsidRPr="00DF63C1">
        <w:t>quis</w:t>
      </w:r>
      <w:proofErr w:type="spellEnd"/>
      <w:r w:rsidRPr="00DF63C1">
        <w:t xml:space="preserve"> </w:t>
      </w:r>
      <w:proofErr w:type="spellStart"/>
      <w:r w:rsidRPr="00DF63C1">
        <w:t>sem</w:t>
      </w:r>
      <w:proofErr w:type="spellEnd"/>
      <w:r w:rsidRPr="00DF63C1">
        <w:t xml:space="preserve"> at </w:t>
      </w:r>
      <w:proofErr w:type="spellStart"/>
      <w:r w:rsidRPr="00DF63C1">
        <w:t>nibh</w:t>
      </w:r>
      <w:proofErr w:type="spellEnd"/>
      <w:r w:rsidRPr="00DF63C1">
        <w:t xml:space="preserve"> </w:t>
      </w:r>
      <w:proofErr w:type="spellStart"/>
      <w:r w:rsidRPr="00DF63C1">
        <w:t>elementum</w:t>
      </w:r>
      <w:proofErr w:type="spellEnd"/>
      <w:r w:rsidRPr="00DF63C1">
        <w:t xml:space="preserve"> </w:t>
      </w:r>
      <w:proofErr w:type="spellStart"/>
      <w:r w:rsidRPr="00DF63C1">
        <w:t>imperdiet</w:t>
      </w:r>
      <w:proofErr w:type="spellEnd"/>
      <w:r w:rsidRPr="00DF63C1">
        <w:t xml:space="preserve">. Duis </w:t>
      </w:r>
      <w:proofErr w:type="spellStart"/>
      <w:r w:rsidRPr="00DF63C1">
        <w:t>sagittis</w:t>
      </w:r>
      <w:proofErr w:type="spellEnd"/>
      <w:r w:rsidRPr="00DF63C1">
        <w:t xml:space="preserve"> ipsum. </w:t>
      </w:r>
      <w:proofErr w:type="spellStart"/>
      <w:r w:rsidRPr="00DF63C1">
        <w:t>Praesent</w:t>
      </w:r>
      <w:proofErr w:type="spellEnd"/>
      <w:r w:rsidRPr="00DF63C1">
        <w:t xml:space="preserve"> </w:t>
      </w:r>
      <w:proofErr w:type="spellStart"/>
      <w:r w:rsidRPr="00DF63C1">
        <w:t>mauris</w:t>
      </w:r>
      <w:proofErr w:type="spellEnd"/>
      <w:r w:rsidRPr="00DF63C1">
        <w:t xml:space="preserve">. </w:t>
      </w:r>
      <w:proofErr w:type="spellStart"/>
      <w:r w:rsidRPr="00DF63C1">
        <w:t>Fusce</w:t>
      </w:r>
      <w:proofErr w:type="spellEnd"/>
      <w:r w:rsidRPr="00DF63C1">
        <w:t xml:space="preserve"> </w:t>
      </w:r>
      <w:proofErr w:type="spellStart"/>
      <w:r w:rsidRPr="00DF63C1">
        <w:t>nec</w:t>
      </w:r>
      <w:proofErr w:type="spellEnd"/>
      <w:r w:rsidRPr="00DF63C1">
        <w:t xml:space="preserve"> </w:t>
      </w:r>
      <w:proofErr w:type="spellStart"/>
      <w:r w:rsidRPr="00DF63C1">
        <w:t>tellus</w:t>
      </w:r>
      <w:proofErr w:type="spellEnd"/>
      <w:r w:rsidRPr="00DF63C1">
        <w:t xml:space="preserve"> sed </w:t>
      </w:r>
      <w:proofErr w:type="spellStart"/>
      <w:r w:rsidRPr="00DF63C1">
        <w:t>augue</w:t>
      </w:r>
      <w:proofErr w:type="spellEnd"/>
      <w:r w:rsidRPr="00DF63C1">
        <w:t xml:space="preserve"> semper porta. </w:t>
      </w:r>
      <w:proofErr w:type="spellStart"/>
      <w:r w:rsidRPr="00DF63C1">
        <w:t>Mauris</w:t>
      </w:r>
      <w:proofErr w:type="spellEnd"/>
      <w:r w:rsidRPr="00DF63C1">
        <w:t xml:space="preserve"> </w:t>
      </w:r>
      <w:proofErr w:type="spellStart"/>
      <w:r w:rsidRPr="00DF63C1">
        <w:t>massa</w:t>
      </w:r>
      <w:proofErr w:type="spellEnd"/>
      <w:r w:rsidRPr="00DF63C1">
        <w:t xml:space="preserve">. Vestibulum lacinia </w:t>
      </w:r>
      <w:proofErr w:type="spellStart"/>
      <w:r w:rsidRPr="00DF63C1">
        <w:t>arcu</w:t>
      </w:r>
      <w:proofErr w:type="spellEnd"/>
      <w:r w:rsidRPr="00DF63C1">
        <w:t xml:space="preserve"> </w:t>
      </w:r>
      <w:proofErr w:type="spellStart"/>
      <w:r w:rsidRPr="00DF63C1">
        <w:t>eget</w:t>
      </w:r>
      <w:proofErr w:type="spellEnd"/>
      <w:r w:rsidRPr="00DF63C1">
        <w:t xml:space="preserve"> </w:t>
      </w:r>
      <w:proofErr w:type="spellStart"/>
      <w:r w:rsidRPr="00DF63C1">
        <w:t>nulla</w:t>
      </w:r>
      <w:proofErr w:type="spellEnd"/>
      <w:r w:rsidRPr="00DF63C1">
        <w:t xml:space="preserve">. Class </w:t>
      </w:r>
      <w:proofErr w:type="spellStart"/>
      <w:r w:rsidRPr="00DF63C1">
        <w:t>aptent</w:t>
      </w:r>
      <w:proofErr w:type="spellEnd"/>
      <w:r w:rsidRPr="00DF63C1">
        <w:t xml:space="preserve"> </w:t>
      </w:r>
      <w:proofErr w:type="spellStart"/>
      <w:r w:rsidRPr="00DF63C1">
        <w:t>taciti</w:t>
      </w:r>
      <w:proofErr w:type="spellEnd"/>
      <w:r w:rsidRPr="00DF63C1">
        <w:t xml:space="preserve"> </w:t>
      </w:r>
      <w:proofErr w:type="spellStart"/>
      <w:r w:rsidRPr="00DF63C1">
        <w:t>sociosqu</w:t>
      </w:r>
      <w:proofErr w:type="spellEnd"/>
      <w:r w:rsidRPr="00DF63C1">
        <w:t xml:space="preserve"> </w:t>
      </w:r>
      <w:proofErr w:type="spellStart"/>
      <w:r w:rsidRPr="00DF63C1">
        <w:t>ad</w:t>
      </w:r>
      <w:proofErr w:type="spellEnd"/>
      <w:r w:rsidRPr="00DF63C1">
        <w:t xml:space="preserve"> </w:t>
      </w:r>
      <w:proofErr w:type="spellStart"/>
      <w:r w:rsidRPr="00DF63C1">
        <w:t>litora</w:t>
      </w:r>
      <w:proofErr w:type="spellEnd"/>
      <w:r w:rsidRPr="00DF63C1">
        <w:t xml:space="preserve"> </w:t>
      </w:r>
      <w:proofErr w:type="spellStart"/>
      <w:r w:rsidRPr="00DF63C1">
        <w:t>torquent</w:t>
      </w:r>
      <w:proofErr w:type="spellEnd"/>
      <w:r w:rsidRPr="00DF63C1">
        <w:t xml:space="preserve"> per </w:t>
      </w:r>
      <w:proofErr w:type="spellStart"/>
      <w:r w:rsidRPr="00DF63C1">
        <w:t>conubia</w:t>
      </w:r>
      <w:proofErr w:type="spellEnd"/>
      <w:r w:rsidRPr="00DF63C1">
        <w:t xml:space="preserve"> nostra, per </w:t>
      </w:r>
      <w:proofErr w:type="spellStart"/>
      <w:r w:rsidRPr="00DF63C1">
        <w:t>inceptos</w:t>
      </w:r>
      <w:proofErr w:type="spellEnd"/>
      <w:r w:rsidRPr="00DF63C1">
        <w:t xml:space="preserve"> </w:t>
      </w:r>
      <w:proofErr w:type="spellStart"/>
      <w:r w:rsidRPr="00DF63C1">
        <w:t>himenaeos</w:t>
      </w:r>
      <w:proofErr w:type="spellEnd"/>
      <w:r w:rsidRPr="00DF63C1">
        <w:t xml:space="preserve">. </w:t>
      </w:r>
      <w:proofErr w:type="spellStart"/>
      <w:r w:rsidRPr="00DF63C1">
        <w:t>Curabitur</w:t>
      </w:r>
      <w:proofErr w:type="spellEnd"/>
      <w:r w:rsidRPr="00DF63C1">
        <w:t xml:space="preserve"> </w:t>
      </w:r>
      <w:proofErr w:type="spellStart"/>
      <w:r w:rsidRPr="00DF63C1">
        <w:t>sodales</w:t>
      </w:r>
      <w:proofErr w:type="spellEnd"/>
      <w:r w:rsidRPr="00DF63C1">
        <w:t xml:space="preserve"> ligula in libero. Sed </w:t>
      </w:r>
      <w:proofErr w:type="spellStart"/>
      <w:r w:rsidRPr="00DF63C1">
        <w:t>dignissim</w:t>
      </w:r>
      <w:proofErr w:type="spellEnd"/>
      <w:r w:rsidRPr="00DF63C1">
        <w:t xml:space="preserve"> lacinia </w:t>
      </w:r>
      <w:proofErr w:type="spellStart"/>
      <w:r w:rsidRPr="00DF63C1">
        <w:t>nunc</w:t>
      </w:r>
      <w:proofErr w:type="spellEnd"/>
      <w:r w:rsidRPr="00DF63C1">
        <w:t>.</w:t>
      </w:r>
      <w:r w:rsidR="002058EC" w:rsidRPr="002058EC">
        <w:rPr>
          <w:noProof/>
          <w:sz w:val="24"/>
          <w:szCs w:val="24"/>
        </w:rPr>
        <w:t xml:space="preserve"> </w:t>
      </w:r>
    </w:p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73B5B"/>
    <w:rsid w:val="000C3293"/>
    <w:rsid w:val="000E0FE2"/>
    <w:rsid w:val="000F6FA2"/>
    <w:rsid w:val="0018272D"/>
    <w:rsid w:val="00197B7D"/>
    <w:rsid w:val="001A030B"/>
    <w:rsid w:val="001C088C"/>
    <w:rsid w:val="001C0DC0"/>
    <w:rsid w:val="002005FF"/>
    <w:rsid w:val="002058EC"/>
    <w:rsid w:val="003310DB"/>
    <w:rsid w:val="00341DB5"/>
    <w:rsid w:val="003743E6"/>
    <w:rsid w:val="00383125"/>
    <w:rsid w:val="003B0AF4"/>
    <w:rsid w:val="0043745F"/>
    <w:rsid w:val="004763B0"/>
    <w:rsid w:val="004D767B"/>
    <w:rsid w:val="005C39C3"/>
    <w:rsid w:val="006139FB"/>
    <w:rsid w:val="00634F12"/>
    <w:rsid w:val="00636DB4"/>
    <w:rsid w:val="0064750E"/>
    <w:rsid w:val="006C07FA"/>
    <w:rsid w:val="006C0C38"/>
    <w:rsid w:val="006F0E88"/>
    <w:rsid w:val="007322D9"/>
    <w:rsid w:val="007E26F9"/>
    <w:rsid w:val="007E79C3"/>
    <w:rsid w:val="00846DDC"/>
    <w:rsid w:val="00886A77"/>
    <w:rsid w:val="00A96D61"/>
    <w:rsid w:val="00AA6706"/>
    <w:rsid w:val="00C213EE"/>
    <w:rsid w:val="00C27DBD"/>
    <w:rsid w:val="00CB5694"/>
    <w:rsid w:val="00CC5EE0"/>
    <w:rsid w:val="00DE205F"/>
    <w:rsid w:val="00DE3CF3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  <w:style w:type="paragraph" w:customStyle="1" w:styleId="TableEnd">
    <w:name w:val="Table End"/>
    <w:basedOn w:val="Normal"/>
    <w:next w:val="Normal"/>
    <w:rsid w:val="006C0C38"/>
    <w:pPr>
      <w:jc w:val="center"/>
    </w:pPr>
    <w:rPr>
      <w:rFonts w:ascii="Calibri" w:hAnsi="Calibri"/>
      <w:sz w:val="4"/>
      <w:szCs w:val="24"/>
      <w:lang w:val="en-GB" w:eastAsia="en-GB"/>
    </w:rPr>
  </w:style>
  <w:style w:type="paragraph" w:customStyle="1" w:styleId="TableCell">
    <w:name w:val="Table Cell"/>
    <w:basedOn w:val="Normal"/>
    <w:qFormat/>
    <w:rsid w:val="006C0C38"/>
    <w:pPr>
      <w:jc w:val="left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3B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0C767DBAE9AB47A8F8831808E13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8ED9-939B-FC4E-B91B-8E4F67EB99C9}"/>
      </w:docPartPr>
      <w:docPartBody>
        <w:p w:rsidR="00000000" w:rsidRDefault="00475B73" w:rsidP="00475B73">
          <w:pPr>
            <w:pStyle w:val="950C767DBAE9AB47A8F8831808E13C74"/>
          </w:pPr>
          <w:r>
            <w:t>[Click here, and</w:t>
          </w:r>
          <w:r>
            <w:br/>
            <w:t>use Pictures on the Insert Tab</w:t>
          </w:r>
          <w:r>
            <w:br/>
            <w:t>to add your image]</w:t>
          </w:r>
        </w:p>
      </w:docPartBody>
    </w:docPart>
    <w:docPart>
      <w:docPartPr>
        <w:name w:val="17FABCB85EB1A64D966A56DB2FBE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5F509-464E-A344-B0DF-1D59E8D85CF9}"/>
      </w:docPartPr>
      <w:docPartBody>
        <w:p w:rsidR="00000000" w:rsidRDefault="00475B73" w:rsidP="00475B73">
          <w:pPr>
            <w:pStyle w:val="17FABCB85EB1A64D966A56DB2FBE2FC9"/>
          </w:pPr>
          <w:r>
            <w:t>[Click here to add caption]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73"/>
    <w:rsid w:val="00475B73"/>
    <w:rsid w:val="004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81794F38BE8409FA293AFFFC01932">
    <w:name w:val="18881794F38BE8409FA293AFFFC01932"/>
    <w:rsid w:val="00475B73"/>
  </w:style>
  <w:style w:type="paragraph" w:customStyle="1" w:styleId="56551DAC58EAFC4EB8D893E0AB28C490">
    <w:name w:val="56551DAC58EAFC4EB8D893E0AB28C490"/>
    <w:rsid w:val="00475B73"/>
  </w:style>
  <w:style w:type="paragraph" w:customStyle="1" w:styleId="E50DCA41A5ACA247B8F4DE0DFEBE805D">
    <w:name w:val="E50DCA41A5ACA247B8F4DE0DFEBE805D"/>
    <w:rsid w:val="00475B73"/>
  </w:style>
  <w:style w:type="paragraph" w:customStyle="1" w:styleId="9715918640EB5548AD57113F107FB74D">
    <w:name w:val="9715918640EB5548AD57113F107FB74D"/>
    <w:rsid w:val="00475B73"/>
  </w:style>
  <w:style w:type="paragraph" w:customStyle="1" w:styleId="13E7ADB08003AE4F8B10C53D0A3156A7">
    <w:name w:val="13E7ADB08003AE4F8B10C53D0A3156A7"/>
    <w:rsid w:val="00475B73"/>
  </w:style>
  <w:style w:type="paragraph" w:customStyle="1" w:styleId="B1712DC40AA34642A3F65DF87C79AFF8">
    <w:name w:val="B1712DC40AA34642A3F65DF87C79AFF8"/>
    <w:rsid w:val="00475B73"/>
  </w:style>
  <w:style w:type="paragraph" w:customStyle="1" w:styleId="0120AEFF6DF33949BCA7C15B005212DA">
    <w:name w:val="0120AEFF6DF33949BCA7C15B005212DA"/>
    <w:rsid w:val="00475B73"/>
  </w:style>
  <w:style w:type="paragraph" w:customStyle="1" w:styleId="33DD861B73868A428AB4BB6C59E90EBF">
    <w:name w:val="33DD861B73868A428AB4BB6C59E90EBF"/>
    <w:rsid w:val="00475B73"/>
  </w:style>
  <w:style w:type="paragraph" w:customStyle="1" w:styleId="F5D79CB2A82E6845B775DB85F31622CE">
    <w:name w:val="F5D79CB2A82E6845B775DB85F31622CE"/>
    <w:rsid w:val="00475B73"/>
  </w:style>
  <w:style w:type="paragraph" w:customStyle="1" w:styleId="F82C5980C8347A48B01365E68D33488F">
    <w:name w:val="F82C5980C8347A48B01365E68D33488F"/>
    <w:rsid w:val="00475B73"/>
  </w:style>
  <w:style w:type="paragraph" w:customStyle="1" w:styleId="CF5C98A6635BF54AA07C66565BE6DFD1">
    <w:name w:val="CF5C98A6635BF54AA07C66565BE6DFD1"/>
    <w:rsid w:val="00475B73"/>
  </w:style>
  <w:style w:type="paragraph" w:customStyle="1" w:styleId="6A6AD15344CE8845B05095705D9DDE7B">
    <w:name w:val="6A6AD15344CE8845B05095705D9DDE7B"/>
    <w:rsid w:val="00475B73"/>
  </w:style>
  <w:style w:type="paragraph" w:customStyle="1" w:styleId="7B22EA2A3F643C44A46088E0B5FF501A">
    <w:name w:val="7B22EA2A3F643C44A46088E0B5FF501A"/>
    <w:rsid w:val="00475B73"/>
  </w:style>
  <w:style w:type="paragraph" w:customStyle="1" w:styleId="EBD2468E0ABC0648AF8D9A00092BACAD">
    <w:name w:val="EBD2468E0ABC0648AF8D9A00092BACAD"/>
    <w:rsid w:val="00475B73"/>
  </w:style>
  <w:style w:type="paragraph" w:customStyle="1" w:styleId="EC1D2B84F4A8A143983D4F42A5D49087">
    <w:name w:val="EC1D2B84F4A8A143983D4F42A5D49087"/>
    <w:rsid w:val="00475B73"/>
  </w:style>
  <w:style w:type="paragraph" w:customStyle="1" w:styleId="DACC7A45D705C94A82860F63FB19216D">
    <w:name w:val="DACC7A45D705C94A82860F63FB19216D"/>
    <w:rsid w:val="00475B73"/>
  </w:style>
  <w:style w:type="paragraph" w:customStyle="1" w:styleId="411F2750300CC644AA584AD49003EACA">
    <w:name w:val="411F2750300CC644AA584AD49003EACA"/>
    <w:rsid w:val="00475B73"/>
  </w:style>
  <w:style w:type="paragraph" w:customStyle="1" w:styleId="DD142E14D2AAC34A9FD09DE7B2591CB7">
    <w:name w:val="DD142E14D2AAC34A9FD09DE7B2591CB7"/>
    <w:rsid w:val="00475B73"/>
  </w:style>
  <w:style w:type="paragraph" w:customStyle="1" w:styleId="AC82154B12F8CC4889F857DF896FA1B4">
    <w:name w:val="AC82154B12F8CC4889F857DF896FA1B4"/>
    <w:rsid w:val="00475B73"/>
  </w:style>
  <w:style w:type="paragraph" w:customStyle="1" w:styleId="F2FE61CCFC4D914B90B55EF8B062F1FB">
    <w:name w:val="F2FE61CCFC4D914B90B55EF8B062F1FB"/>
    <w:rsid w:val="00475B73"/>
  </w:style>
  <w:style w:type="paragraph" w:customStyle="1" w:styleId="950C767DBAE9AB47A8F8831808E13C74">
    <w:name w:val="950C767DBAE9AB47A8F8831808E13C74"/>
    <w:rsid w:val="00475B73"/>
  </w:style>
  <w:style w:type="paragraph" w:customStyle="1" w:styleId="17FABCB85EB1A64D966A56DB2FBE2FC9">
    <w:name w:val="17FABCB85EB1A64D966A56DB2FBE2FC9"/>
    <w:rsid w:val="00475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38</cp:revision>
  <dcterms:created xsi:type="dcterms:W3CDTF">2021-09-05T13:35:00Z</dcterms:created>
  <dcterms:modified xsi:type="dcterms:W3CDTF">2021-10-23T16:22:00Z</dcterms:modified>
</cp:coreProperties>
</file>