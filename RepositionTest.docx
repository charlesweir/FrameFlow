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56978D9A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711EBB">
        <w:rPr>
          <w:b/>
          <w:bCs/>
          <w:sz w:val="32"/>
          <w:szCs w:val="32"/>
        </w:rPr>
        <w:t>Reposition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5A111BFC" w14:textId="14B4DEDF" w:rsidR="00056147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  <w:r w:rsidR="00056147">
        <w:rPr>
          <w:sz w:val="24"/>
          <w:szCs w:val="24"/>
        </w:rPr>
        <w:br w:type="page"/>
      </w:r>
    </w:p>
    <w:p w14:paraId="7F93E7D4" w14:textId="189A4AE0" w:rsidR="00056147" w:rsidRDefault="00406A3C" w:rsidP="00DE205F">
      <w:pPr>
        <w:pStyle w:val="Body"/>
        <w:rPr>
          <w:sz w:val="24"/>
          <w:szCs w:val="24"/>
        </w:rPr>
      </w:pPr>
      <w:r w:rsidRPr="00080CE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A464BC1" wp14:editId="17F6D316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4083050" cy="2698750"/>
                <wp:effectExtent l="0" t="0" r="6350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0F3CC" w14:textId="77777777" w:rsidR="00080CE6" w:rsidRPr="00237614" w:rsidRDefault="00080CE6" w:rsidP="00137A2E">
                            <w:pPr>
                              <w:pStyle w:val="Figure"/>
                              <w:rPr>
                                <w:strike/>
                              </w:rPr>
                            </w:pPr>
                            <w:r w:rsidRPr="00237614">
                              <w:rPr>
                                <w:strike/>
                              </w:rPr>
                              <w:drawing>
                                <wp:inline distT="0" distB="0" distL="0" distR="0" wp14:anchorId="28C4E1C2" wp14:editId="7CBE1D44">
                                  <wp:extent cx="3252950" cy="2298700"/>
                                  <wp:effectExtent l="12700" t="12700" r="17780" b="165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295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F0DC5C" w14:textId="504E31BC" w:rsidR="00080CE6" w:rsidRPr="007D68A7" w:rsidRDefault="00080CE6" w:rsidP="00080CE6">
                            <w:pPr>
                              <w:pStyle w:val="Caption"/>
                            </w:pPr>
                            <w:bookmarkStart w:id="0" w:name="_Ref41327749"/>
                            <w:bookmarkStart w:id="1" w:name="_Ref83555334"/>
                            <w:r w:rsidRPr="007D68A7">
                              <w:t xml:space="preserve">Figure </w:t>
                            </w:r>
                            <w:r w:rsidRPr="007D68A7">
                              <w:fldChar w:fldCharType="begin"/>
                            </w:r>
                            <w:r w:rsidRPr="007D68A7">
                              <w:instrText xml:space="preserve"> SEQ Figure \* ARABIC </w:instrText>
                            </w:r>
                            <w:r w:rsidRPr="007D68A7">
                              <w:fldChar w:fldCharType="separate"/>
                            </w:r>
                            <w:r w:rsidRPr="007D68A7">
                              <w:rPr>
                                <w:noProof/>
                              </w:rPr>
                              <w:t>1</w:t>
                            </w:r>
                            <w:r w:rsidRPr="007D68A7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 w:rsidRPr="007D68A7">
                              <w:t>: Placeholder</w:t>
                            </w:r>
                            <w:bookmarkEnd w:id="0"/>
                          </w:p>
                          <w:p w14:paraId="3385A2D7" w14:textId="5E391857" w:rsidR="00080CE6" w:rsidRPr="00237614" w:rsidRDefault="00080CE6" w:rsidP="00137A2E">
                            <w:pPr>
                              <w:pStyle w:val="Caption"/>
                              <w:rPr>
                                <w:strike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64B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21.5pt;height:2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1qROgIAAHoEAAAOAAAAZHJzL2Uyb0RvYy54bWysVF1v2jAUfZ+0/2D5fSTQjVFEqFgrpklV&#13;&#10;W6md+mwcp0RyfD3bkLBfv2MnUNbtadqL4/vh+3HOvVlcdY1me+V8Tabg41HOmTKSytq8FPz70/rD&#13;&#10;jDMfhCmFJqMKflCeXy3fv1u0dq4mtCVdKscQxPh5awu+DcHOs8zLrWqEH5FVBsaKXCMCRPeSlU60&#13;&#10;iN7obJLn06wlV1pHUnkP7U1v5MsUv6qUDPdV5VVguuCoLaTTpXMTz2y5EPMXJ+y2lkMZ4h+qaERt&#13;&#10;kPQU6kYEwXau/iNUU0tHnqowktRkVFW1VKkHdDPO33TzuBVWpV4AjrcnmPz/Cyvv9g+O1SW448yI&#13;&#10;BhQ9qS6wL9SxcUSntX4Op0cLt9BBHT0HvYcyNt1VrolftMNgB86HE7YxmITyYz67yD/BJGGbTC9n&#13;&#10;nyEgTvb63DofvipqWLwU3IG8hKnY3/rQux5dYjZPui7XtdZJiAOjrrVjewGqdUhFIvhvXtqwtuDT&#13;&#10;C6SOjwzF531kbVBLbLZvKt5Ct+mGTjdUHgCAo36AvJXrGkXeCh8ehMPEoDFsQbjHUWlCEhpunG3J&#13;&#10;/fybPvqDSFg5azGBBfc/dsIpzvQ3A4rHszyPI3suuHNhcy6YXXNN6Bw0orp0xWMX9PFaOWqesSyr&#13;&#10;mBUmYSRyFzwcr9eh3wssm1SrVXLCkFoRbs2jlTF0BC1S8NQ9C2cHngIovqPjrIr5G7p63x7u1S5Q&#13;&#10;VScuI8A9qgPuGPA0DcMyxg06l5PX6y9j+QsAAP//AwBQSwMEFAAGAAgAAAAhACrHd0/gAAAACgEA&#13;&#10;AA8AAABkcnMvZG93bnJldi54bWxMj0FLw0AQhe+C/2EZwZvdtcYiaTZFKkVEK7V68bbJjklodjZk&#13;&#10;t0n67x296OXB4zFv3petJteKAfvQeNJwPVMgkEpvG6o0fLxvru5AhGjImtYTajhhgFV+fpaZ1PqR&#13;&#10;3nDYx0pwCYXUaKhj7FIpQ1mjM2HmOyTOvnzvTGTbV9L2ZuRy18q5UgvpTEP8oTYdrmssD/uj07BV&#13;&#10;n8/h9WlXbIfdySbjY/OyOay1vryYHpYs90sQEaf4dwE/DLwfch5W+CPZIFoNTBN/lbNFcsO20JDM&#13;&#10;bxXIPJP/EfJvAAAA//8DAFBLAQItABQABgAIAAAAIQC2gziS/gAAAOEBAAATAAAAAAAAAAAAAAAA&#13;&#10;AAAAAABbQ29udGVudF9UeXBlc10ueG1sUEsBAi0AFAAGAAgAAAAhADj9If/WAAAAlAEAAAsAAAAA&#13;&#10;AAAAAAAAAAAALwEAAF9yZWxzLy5yZWxzUEsBAi0AFAAGAAgAAAAhAHuHWpE6AgAAegQAAA4AAAAA&#13;&#10;AAAAAAAAAAAALgIAAGRycy9lMm9Eb2MueG1sUEsBAi0AFAAGAAgAAAAhACrHd0/gAAAACgEAAA8A&#13;&#10;AAAAAAAAAAAAAAAAlAQAAGRycy9kb3ducmV2LnhtbFBLBQYAAAAABAAEAPMAAAChBQAAAAA=&#13;&#10;" o:allowoverlap="f" fillcolor="white [3201]" stroked="f" strokeweight=".5pt">
                <v:textbox inset=".5mm,.5mm,.5mm,.5mm">
                  <w:txbxContent>
                    <w:p w14:paraId="24B0F3CC" w14:textId="77777777" w:rsidR="00080CE6" w:rsidRPr="00237614" w:rsidRDefault="00080CE6" w:rsidP="00137A2E">
                      <w:pPr>
                        <w:pStyle w:val="Figure"/>
                        <w:rPr>
                          <w:strike/>
                        </w:rPr>
                      </w:pPr>
                      <w:r w:rsidRPr="00237614">
                        <w:rPr>
                          <w:strike/>
                        </w:rPr>
                        <w:drawing>
                          <wp:inline distT="0" distB="0" distL="0" distR="0" wp14:anchorId="28C4E1C2" wp14:editId="7CBE1D44">
                            <wp:extent cx="3252950" cy="2298700"/>
                            <wp:effectExtent l="12700" t="12700" r="17780" b="165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2950" cy="22987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F0DC5C" w14:textId="504E31BC" w:rsidR="00080CE6" w:rsidRPr="007D68A7" w:rsidRDefault="00080CE6" w:rsidP="00080CE6">
                      <w:pPr>
                        <w:pStyle w:val="Caption"/>
                      </w:pPr>
                      <w:bookmarkStart w:id="2" w:name="_Ref41327749"/>
                      <w:bookmarkStart w:id="3" w:name="_Ref83555334"/>
                      <w:r w:rsidRPr="007D68A7">
                        <w:t xml:space="preserve">Figure </w:t>
                      </w:r>
                      <w:r w:rsidRPr="007D68A7">
                        <w:fldChar w:fldCharType="begin"/>
                      </w:r>
                      <w:r w:rsidRPr="007D68A7">
                        <w:instrText xml:space="preserve"> SEQ Figure \* ARABIC </w:instrText>
                      </w:r>
                      <w:r w:rsidRPr="007D68A7">
                        <w:fldChar w:fldCharType="separate"/>
                      </w:r>
                      <w:r w:rsidRPr="007D68A7">
                        <w:rPr>
                          <w:noProof/>
                        </w:rPr>
                        <w:t>1</w:t>
                      </w:r>
                      <w:r w:rsidRPr="007D68A7">
                        <w:rPr>
                          <w:noProof/>
                        </w:rPr>
                        <w:fldChar w:fldCharType="end"/>
                      </w:r>
                      <w:bookmarkEnd w:id="3"/>
                      <w:r w:rsidRPr="007D68A7">
                        <w:t>: Placeholder</w:t>
                      </w:r>
                      <w:bookmarkEnd w:id="2"/>
                    </w:p>
                    <w:p w14:paraId="3385A2D7" w14:textId="5E391857" w:rsidR="00080CE6" w:rsidRPr="00237614" w:rsidRDefault="00080CE6" w:rsidP="00137A2E">
                      <w:pPr>
                        <w:pStyle w:val="Caption"/>
                        <w:rPr>
                          <w:strike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11B7D1FC" w14:textId="1E3FBE69" w:rsidR="00406A3C" w:rsidRDefault="00711EBB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Single Column top and bottom </w:t>
      </w:r>
      <w:r w:rsidR="00A96D61">
        <w:rPr>
          <w:sz w:val="24"/>
          <w:szCs w:val="24"/>
        </w:rPr>
        <w:br/>
      </w:r>
      <w:r w:rsidR="000E0FE2">
        <w:rPr>
          <w:sz w:val="24"/>
          <w:szCs w:val="24"/>
        </w:rPr>
        <w:t>In</w:t>
      </w:r>
      <w:r w:rsidR="00080CE6">
        <w:rPr>
          <w:sz w:val="24"/>
          <w:szCs w:val="24"/>
        </w:rPr>
        <w:t xml:space="preserve"> </w:t>
      </w:r>
      <w:r w:rsidR="00080CE6">
        <w:rPr>
          <w:sz w:val="24"/>
          <w:szCs w:val="24"/>
        </w:rPr>
        <w:fldChar w:fldCharType="begin"/>
      </w:r>
      <w:r w:rsidR="00080CE6">
        <w:rPr>
          <w:sz w:val="24"/>
          <w:szCs w:val="24"/>
        </w:rPr>
        <w:instrText xml:space="preserve"> REF _Ref83555334 </w:instrText>
      </w:r>
      <w:r w:rsidR="00080CE6">
        <w:rPr>
          <w:sz w:val="24"/>
          <w:szCs w:val="24"/>
        </w:rPr>
        <w:fldChar w:fldCharType="separate"/>
      </w:r>
      <w:r w:rsidR="00080CE6" w:rsidRPr="006642CA">
        <w:t xml:space="preserve">Figure </w:t>
      </w:r>
      <w:r w:rsidR="00080CE6">
        <w:rPr>
          <w:noProof/>
        </w:rPr>
        <w:t>1</w:t>
      </w:r>
      <w:r w:rsidR="00080CE6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</w:t>
      </w:r>
      <w:r>
        <w:rPr>
          <w:sz w:val="24"/>
          <w:szCs w:val="24"/>
        </w:rPr>
        <w:t>Select the containing frame</w:t>
      </w:r>
      <w:r w:rsidR="00406A3C">
        <w:rPr>
          <w:sz w:val="24"/>
          <w:szCs w:val="24"/>
        </w:rPr>
        <w:t>; move it slightly.</w:t>
      </w:r>
      <w:r w:rsidR="000E0FE2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406A3C">
        <w:rPr>
          <w:sz w:val="24"/>
          <w:szCs w:val="24"/>
        </w:rPr>
        <w:br/>
      </w:r>
      <w:r w:rsidR="00406A3C">
        <w:rPr>
          <w:i/>
          <w:iCs/>
          <w:sz w:val="24"/>
          <w:szCs w:val="24"/>
        </w:rPr>
        <w:t>F</w:t>
      </w:r>
      <w:r w:rsidR="00406A3C">
        <w:rPr>
          <w:i/>
          <w:iCs/>
          <w:sz w:val="24"/>
          <w:szCs w:val="24"/>
        </w:rPr>
        <w:t>rame becomes</w:t>
      </w:r>
      <w:r w:rsidR="00406A3C">
        <w:rPr>
          <w:i/>
          <w:iCs/>
          <w:sz w:val="24"/>
          <w:szCs w:val="24"/>
        </w:rPr>
        <w:t xml:space="preserve"> </w:t>
      </w:r>
      <w:r w:rsidR="00237614">
        <w:rPr>
          <w:i/>
          <w:iCs/>
          <w:sz w:val="24"/>
          <w:szCs w:val="24"/>
        </w:rPr>
        <w:t>centered</w:t>
      </w:r>
      <w:r w:rsidR="00406A3C">
        <w:rPr>
          <w:i/>
          <w:iCs/>
          <w:sz w:val="24"/>
          <w:szCs w:val="24"/>
        </w:rPr>
        <w:t xml:space="preserve"> and</w:t>
      </w:r>
      <w:r w:rsidR="00406A3C">
        <w:rPr>
          <w:i/>
          <w:iCs/>
          <w:sz w:val="24"/>
          <w:szCs w:val="24"/>
        </w:rPr>
        <w:t xml:space="preserve"> full width.</w:t>
      </w:r>
    </w:p>
    <w:p w14:paraId="08A38EE0" w14:textId="14516FDD" w:rsidR="00711EBB" w:rsidRPr="00406A3C" w:rsidRDefault="00406A3C" w:rsidP="00406A3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Single 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="00711EBB" w:rsidRPr="00406A3C">
        <w:rPr>
          <w:sz w:val="24"/>
          <w:szCs w:val="24"/>
        </w:rPr>
        <w:br/>
      </w:r>
      <w:r w:rsidR="00711EBB"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="00711EBB" w:rsidRPr="00406A3C">
        <w:rPr>
          <w:i/>
          <w:iCs/>
          <w:sz w:val="24"/>
          <w:szCs w:val="24"/>
        </w:rPr>
        <w:t>frame full width.</w:t>
      </w:r>
      <w:r w:rsidR="00B40E4E">
        <w:rPr>
          <w:i/>
          <w:iCs/>
          <w:sz w:val="24"/>
          <w:szCs w:val="24"/>
        </w:rPr>
        <w:t xml:space="preserve"> Scrolls so frame is still visible.</w:t>
      </w:r>
    </w:p>
    <w:p w14:paraId="1B30E355" w14:textId="09433378" w:rsidR="005C39C3" w:rsidRPr="005C39C3" w:rsidRDefault="00711EBB" w:rsidP="00080CE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Moves to </w:t>
      </w:r>
      <w:r>
        <w:rPr>
          <w:i/>
          <w:iCs/>
          <w:sz w:val="24"/>
          <w:szCs w:val="24"/>
        </w:rPr>
        <w:t xml:space="preserve">top; frame still </w:t>
      </w:r>
      <w:r>
        <w:rPr>
          <w:i/>
          <w:iCs/>
          <w:sz w:val="24"/>
          <w:szCs w:val="24"/>
        </w:rPr>
        <w:t>full width</w:t>
      </w:r>
      <w:r w:rsidR="00B40E4E">
        <w:rPr>
          <w:i/>
          <w:iCs/>
          <w:sz w:val="24"/>
          <w:szCs w:val="24"/>
        </w:rPr>
        <w:t xml:space="preserve"> and visible.</w:t>
      </w:r>
    </w:p>
    <w:p w14:paraId="1ECE1CBC" w14:textId="77777777" w:rsidR="00237614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406A3C">
        <w:rPr>
          <w:sz w:val="24"/>
          <w:szCs w:val="24"/>
        </w:rPr>
        <w:t>three times</w:t>
      </w:r>
      <w:r w:rsidR="003743E6">
        <w:rPr>
          <w:i/>
          <w:iCs/>
          <w:sz w:val="24"/>
          <w:szCs w:val="24"/>
        </w:rPr>
        <w:t>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 xml:space="preserve">Should be </w:t>
      </w:r>
      <w:r w:rsidR="003310DB">
        <w:rPr>
          <w:i/>
          <w:iCs/>
          <w:sz w:val="24"/>
          <w:szCs w:val="24"/>
        </w:rPr>
        <w:t xml:space="preserve">back to </w:t>
      </w:r>
      <w:r w:rsidR="00080CE6">
        <w:rPr>
          <w:i/>
          <w:iCs/>
          <w:sz w:val="24"/>
          <w:szCs w:val="24"/>
        </w:rPr>
        <w:t>top and frame only surrounding image</w:t>
      </w:r>
      <w:r w:rsidR="0018272D" w:rsidRPr="0018272D">
        <w:rPr>
          <w:i/>
          <w:iCs/>
          <w:sz w:val="24"/>
          <w:szCs w:val="24"/>
        </w:rPr>
        <w:t>.</w:t>
      </w:r>
    </w:p>
    <w:p w14:paraId="50A98AC9" w14:textId="77777777" w:rsidR="007D68A7" w:rsidRPr="007D68A7" w:rsidRDefault="00237614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Works whatever selected.</w:t>
      </w:r>
      <w:r>
        <w:rPr>
          <w:b/>
          <w:bCs/>
          <w:sz w:val="24"/>
          <w:szCs w:val="24"/>
        </w:rPr>
        <w:br/>
      </w:r>
      <w:r w:rsidRPr="00237614">
        <w:t>Repeat Tests 1-4, but select just the image in the frame</w:t>
      </w:r>
    </w:p>
    <w:p w14:paraId="4CBD551E" w14:textId="77777777" w:rsidR="007D68A7" w:rsidRPr="007D68A7" w:rsidRDefault="007D68A7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Enlarges as required</w:t>
      </w:r>
    </w:p>
    <w:p w14:paraId="53D77594" w14:textId="2080B906" w:rsidR="00080CE6" w:rsidRDefault="007D68A7" w:rsidP="00D733D3">
      <w:pPr>
        <w:pStyle w:val="ListParagraph"/>
        <w:ind w:left="851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Select the </w:t>
      </w:r>
      <w:proofErr w:type="gramStart"/>
      <w:r>
        <w:rPr>
          <w:sz w:val="24"/>
          <w:szCs w:val="24"/>
        </w:rPr>
        <w:t>image, and</w:t>
      </w:r>
      <w:proofErr w:type="gramEnd"/>
      <w:r>
        <w:rPr>
          <w:sz w:val="24"/>
          <w:szCs w:val="24"/>
        </w:rPr>
        <w:t xml:space="preserve"> resize it larger and smaller.</w:t>
      </w:r>
      <w:r>
        <w:rPr>
          <w:sz w:val="24"/>
          <w:szCs w:val="24"/>
        </w:rPr>
        <w:br/>
      </w:r>
      <w:r w:rsidRPr="007D68A7">
        <w:rPr>
          <w:i/>
          <w:iCs/>
          <w:sz w:val="24"/>
          <w:szCs w:val="24"/>
        </w:rPr>
        <w:t>The frame should resize to match</w:t>
      </w:r>
      <w:r w:rsidR="001C088C">
        <w:rPr>
          <w:i/>
          <w:iCs/>
          <w:sz w:val="24"/>
          <w:szCs w:val="24"/>
        </w:rPr>
        <w:br/>
      </w:r>
    </w:p>
    <w:p w14:paraId="6A0BC392" w14:textId="77777777" w:rsidR="00FF1FD0" w:rsidRDefault="00FF1FD0" w:rsidP="00D733D3">
      <w:pPr>
        <w:jc w:val="left"/>
        <w:rPr>
          <w:sz w:val="24"/>
          <w:szCs w:val="24"/>
        </w:rPr>
        <w:sectPr w:rsidR="00FF1F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1C356B" w14:textId="0E1A1A66" w:rsidR="00FF1FD0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bookmarkStart w:id="4" w:name="_Ref83556520"/>
      <w:r>
        <w:rPr>
          <w:b/>
          <w:bCs/>
          <w:sz w:val="24"/>
          <w:szCs w:val="24"/>
        </w:rPr>
        <w:lastRenderedPageBreak/>
        <w:t>Multi-column</w:t>
      </w:r>
      <w:r>
        <w:rPr>
          <w:b/>
          <w:bCs/>
          <w:sz w:val="24"/>
          <w:szCs w:val="24"/>
        </w:rPr>
        <w:t xml:space="preserve"> top and bottom </w:t>
      </w:r>
      <w:r>
        <w:rPr>
          <w:b/>
          <w:bCs/>
          <w:sz w:val="24"/>
          <w:szCs w:val="24"/>
        </w:rPr>
        <w:t>(small)</w:t>
      </w:r>
      <w:r>
        <w:rPr>
          <w:sz w:val="24"/>
          <w:szCs w:val="24"/>
        </w:rPr>
        <w:br/>
        <w:t>In</w:t>
      </w:r>
      <w:r>
        <w:rPr>
          <w:sz w:val="24"/>
          <w:szCs w:val="24"/>
        </w:rPr>
        <w:t xml:space="preserve"> </w:t>
      </w:r>
      <w:r w:rsidRPr="00FF1F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0DD92770" wp14:editId="6886705B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2640965" cy="2588400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A01BA" w14:textId="77777777" w:rsidR="00FF1FD0" w:rsidRDefault="00FF1FD0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2365B12D" wp14:editId="0A877C5F">
                                  <wp:extent cx="2282456" cy="1612900"/>
                                  <wp:effectExtent l="12700" t="12700" r="1016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2456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125D8" w14:textId="4DD6CEA6" w:rsidR="00FF1FD0" w:rsidRPr="0073660A" w:rsidRDefault="00FF1FD0" w:rsidP="00FF1FD0">
                            <w:pPr>
                              <w:pStyle w:val="Caption"/>
                            </w:pPr>
                            <w:bookmarkStart w:id="5" w:name="_Ref83556436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2770" id="Text Box 2" o:spid="_x0000_s1027" type="#_x0000_t202" style="position:absolute;left:0;text-align:left;margin-left:0;margin-top:0;width:207.95pt;height:203.8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0w9PwIAAIEEAAAOAAAAZHJzL2Uyb0RvYy54bWysVF1v2jAUfZ+0/2D5fSSwgihqqBgV06Sq&#13;&#10;rVSmPhvHgUiOr2cbku7X79gByro9TXtxfD98P865Nze3XaPZQTlfkyn4cJBzpoyksjbbgn9frz5N&#13;&#10;OfNBmFJoMqrgr8rz2/nHDzetnakR7UiXyjEEMX7W2oLvQrCzLPNypxrhB2SVgbEi14gA0W2z0okW&#13;&#10;0RudjfJ8krXkSutIKu+hveuNfJ7iV5WS4bGqvApMFxy1hXS6dG7imc1vxGzrhN3V8liG+IcqGlEb&#13;&#10;JD2HuhNBsL2r/wjV1NKRpyoMJDUZVVUtVeoB3Qzzd90874RVqReA4+0ZJv//wsqHw5NjdVnwEWdG&#13;&#10;NKBorbrAvlDHRhGd1voZnJ4t3EIHNVg+6T2Usemuck38oh0GO3B+PWMbg0koR5Or/Hoy5kzCNhpP&#13;&#10;p1d5Qj97e26dD18VNSxeCu5AXsJUHO59QClwPbnEbJ50Xa5qrZMQB0YttWMHAap1SEXixW9e2rC2&#13;&#10;4JPP4zwFNhSf95G1QYLYbN9UvIVu0yVozg1vqHwFDo76OfJWrmrUei98eBIOg4PWsQzhEUelCbno&#13;&#10;eONsR+7n3/TRH3zCylmLQSy4/7EXTnGmvxkwPZzmQIqFS8FdCptLweybJQGAIdbOynTFYxf06Vo5&#13;&#10;al6wM4uYFSZhJHIXPJyuy9CvB3ZOqsUiOWFWrQj35tnKGDoCHplYdy/C2SNdAUw/0Glkxewda71v&#13;&#10;osou9gHIJ0ojzj2qR/gx54np407GRbqUk9fbn2P+CwAA//8DAFBLAwQUAAYACAAAACEA9LF/ct8A&#13;&#10;AAAKAQAADwAAAGRycy9kb3ducmV2LnhtbEyPzU7DQAyE70i8w8pIXBDdlJ9C02wqBOoBqahq4QHc&#13;&#10;rMlGzXqj7KYNb4/hApeRrZHH8xXL0bfqSH1sAhuYTjJQxFWwDdcGPt5X14+gYkK22AYmA18UYVme&#13;&#10;nxWY23DiLR13qVYSwjFHAy6lLtc6Vo48xknoiMX7DL3HJGtfa9vjScJ9q2+ybKY9NiwfHHb07Kg6&#13;&#10;7AZv4LCeb2vnLMXh6pY3qzeNr+uNMZcX48tC5GkBKtGY/i7gh0H6QynF9mFgG1VrQGjSr4p3N72f&#13;&#10;g9rLkD3MQJeF/o9QfgMAAP//AwBQSwECLQAUAAYACAAAACEAtoM4kv4AAADhAQAAEwAAAAAAAAAA&#13;&#10;AAAAAAAAAAAAW0NvbnRlbnRfVHlwZXNdLnhtbFBLAQItABQABgAIAAAAIQA4/SH/1gAAAJQBAAAL&#13;&#10;AAAAAAAAAAAAAAAAAC8BAABfcmVscy8ucmVsc1BLAQItABQABgAIAAAAIQCob0w9PwIAAIEEAAAO&#13;&#10;AAAAAAAAAAAAAAAAAC4CAABkcnMvZTJvRG9jLnhtbFBLAQItABQABgAIAAAAIQD0sX9y3wAAAAoB&#13;&#10;AAAPAAAAAAAAAAAAAAAAAJkEAABkcnMvZG93bnJldi54bWxQSwUGAAAAAAQABADzAAAApQUAAAAA&#13;&#10;" o:allowoverlap="f" fillcolor="white [3201]" stroked="f" strokeweight=".5pt">
                <v:textbox style="mso-fit-shape-to-text:t" inset=".5mm,.5mm,.5mm,.5mm">
                  <w:txbxContent>
                    <w:p w14:paraId="6A2A01BA" w14:textId="77777777" w:rsidR="00FF1FD0" w:rsidRDefault="00FF1FD0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2365B12D" wp14:editId="0A877C5F">
                            <wp:extent cx="2282456" cy="1612900"/>
                            <wp:effectExtent l="12700" t="12700" r="1016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2456" cy="16129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125D8" w14:textId="4DD6CEA6" w:rsidR="00FF1FD0" w:rsidRPr="0073660A" w:rsidRDefault="00FF1FD0" w:rsidP="00FF1FD0">
                      <w:pPr>
                        <w:pStyle w:val="Caption"/>
                      </w:pPr>
                      <w:bookmarkStart w:id="6" w:name="_Ref83556436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_Ref83556436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Select the containing frame; move it slightly. 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Frame becomes centered and full width.</w:t>
      </w:r>
      <w:bookmarkEnd w:id="4"/>
    </w:p>
    <w:p w14:paraId="143A2A3B" w14:textId="431447E3" w:rsidR="00FF1FD0" w:rsidRPr="00406A3C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Pr="00406A3C">
        <w:rPr>
          <w:sz w:val="24"/>
          <w:szCs w:val="24"/>
        </w:rPr>
        <w:br/>
      </w:r>
      <w:r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Pr="00406A3C">
        <w:rPr>
          <w:i/>
          <w:iCs/>
          <w:sz w:val="24"/>
          <w:szCs w:val="24"/>
        </w:rPr>
        <w:t>frame full width.</w:t>
      </w:r>
      <w:r>
        <w:rPr>
          <w:i/>
          <w:iCs/>
          <w:sz w:val="24"/>
          <w:szCs w:val="24"/>
        </w:rPr>
        <w:t xml:space="preserve"> Scrolls so frame is still visible.</w:t>
      </w:r>
    </w:p>
    <w:p w14:paraId="1672E38A" w14:textId="77777777" w:rsidR="00FF1FD0" w:rsidRPr="005C39C3" w:rsidRDefault="00FF1FD0" w:rsidP="00FF1F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Moves to top; frame still full width and visible.</w:t>
      </w:r>
    </w:p>
    <w:p w14:paraId="508FF142" w14:textId="77777777" w:rsidR="00FF1FD0" w:rsidRDefault="00FF1FD0" w:rsidP="00FF1FD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Undo three times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Should be back to top and frame only surrounding image</w:t>
      </w:r>
      <w:r w:rsidRPr="0018272D">
        <w:rPr>
          <w:i/>
          <w:iCs/>
          <w:sz w:val="24"/>
          <w:szCs w:val="24"/>
        </w:rPr>
        <w:t>.</w:t>
      </w:r>
    </w:p>
    <w:p w14:paraId="7407B723" w14:textId="68EBCB37" w:rsidR="00FF1FD0" w:rsidRDefault="00FF1FD0" w:rsidP="00FF1FD0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 w:rsidRPr="00FF1FD0">
        <w:rPr>
          <w:b/>
          <w:bCs/>
          <w:sz w:val="24"/>
          <w:szCs w:val="24"/>
        </w:rPr>
        <w:t>Enlarges as required</w:t>
      </w:r>
      <w:r>
        <w:rPr>
          <w:b/>
          <w:bCs/>
          <w:sz w:val="24"/>
          <w:szCs w:val="24"/>
        </w:rPr>
        <w:br/>
      </w:r>
      <w:r w:rsidRPr="00FF1FD0">
        <w:rPr>
          <w:sz w:val="24"/>
          <w:szCs w:val="24"/>
        </w:rPr>
        <w:t xml:space="preserve">Select the </w:t>
      </w:r>
      <w:proofErr w:type="gramStart"/>
      <w:r w:rsidRPr="00FF1FD0">
        <w:rPr>
          <w:sz w:val="24"/>
          <w:szCs w:val="24"/>
        </w:rPr>
        <w:t>image, and</w:t>
      </w:r>
      <w:proofErr w:type="gramEnd"/>
      <w:r w:rsidRPr="00FF1FD0">
        <w:rPr>
          <w:sz w:val="24"/>
          <w:szCs w:val="24"/>
        </w:rPr>
        <w:t xml:space="preserve"> resize it larger and smaller.</w:t>
      </w:r>
      <w:r w:rsidRPr="00FF1FD0">
        <w:rPr>
          <w:sz w:val="24"/>
          <w:szCs w:val="24"/>
        </w:rPr>
        <w:br/>
      </w:r>
      <w:r w:rsidRPr="00FF1FD0">
        <w:rPr>
          <w:i/>
          <w:iCs/>
          <w:sz w:val="24"/>
          <w:szCs w:val="24"/>
        </w:rPr>
        <w:t>The frame should resize to match</w:t>
      </w:r>
    </w:p>
    <w:p w14:paraId="38DFF23F" w14:textId="068D5468" w:rsidR="00A72DAF" w:rsidRDefault="00A72DAF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EBDA5E" w14:textId="357D5DA8" w:rsidR="00A72DAF" w:rsidRPr="00A72DAF" w:rsidRDefault="00A72DAF" w:rsidP="00A72DAF">
      <w:pPr>
        <w:jc w:val="left"/>
        <w:rPr>
          <w:i/>
          <w:iCs/>
          <w:sz w:val="24"/>
          <w:szCs w:val="24"/>
        </w:rPr>
      </w:pPr>
      <w:r w:rsidRPr="00FF1FD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6E44A64C" wp14:editId="63FE2B69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749800" cy="25882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58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EE9D9" w14:textId="77777777" w:rsidR="00A72DAF" w:rsidRDefault="00A72DAF" w:rsidP="00A72DAF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3462FADA" wp14:editId="543E5BC1">
                                  <wp:extent cx="2282456" cy="1612900"/>
                                  <wp:effectExtent l="12700" t="12700" r="1016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ctivities during by company.pd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2456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prstClr val="black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BE0F70" w14:textId="34B4B01D" w:rsidR="00A72DAF" w:rsidRPr="0073660A" w:rsidRDefault="00A72DAF" w:rsidP="00A72DAF">
                            <w:pPr>
                              <w:pStyle w:val="Caption"/>
                            </w:pPr>
                            <w:bookmarkStart w:id="7" w:name="_Ref83556684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7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A64C" id="Text Box 6" o:spid="_x0000_s1028" type="#_x0000_t202" style="position:absolute;margin-left:0;margin-top:0;width:374pt;height:20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cKsPgIAAIEEAAAOAAAAZHJzL2Uyb0RvYy54bWysVF1v2jAUfZ+0/2D5fQRYyxgiVIyKaVLV&#13;&#10;VoKpz8ZxIJLj69mGhP36HTtAWbenaS+O74fvxzn3ZnrX1podlPMVmZwPen3OlJFUVGab8+/r5Ycx&#13;&#10;Zz4IUwhNRuX8qDy/m71/N23sRA1pR7pQjiGI8ZPG5nwXgp1kmZc7VQvfI6sMjCW5WgSIbpsVTjSI&#13;&#10;Xuts2O+PsoZcYR1J5T20952Rz1L8slQyPJWlV4HpnKO2kE6Xzk08s9lUTLZO2F0lT2WIf6iiFpVB&#13;&#10;0kuoexEE27vqj1B1JR15KkNPUp1RWVZSpR7QzaD/ppvVTliVegE43l5g8v8vrHw8PDtWFTkfcWZE&#13;&#10;DYrWqg3sC7VsFNFprJ/AaWXhFlqowfJZ76GMTbelq+MX7TDYgfPxgm0MJqG8+XTzedyHScI2vB2P&#13;&#10;h6OEfvb63DofviqqWbzk3IG8hKk4PPiAUuB6donZPOmqWFZaJyEOjFpoxw4CVOuQisSL37y0YQ06&#13;&#10;/XjbT4ENxeddZG2QIDbbNRVvod20CZrhueENFUfg4KibI2/lskKtD8KHZ+EwOOgPyxCecJSakItO&#13;&#10;N8525H7+TR/9wSesnDUYxJz7H3vhFGf6mwHTA6AWJ/dacNfC5low+3pBAGCAtbMyXfHYBX2+lo7q&#13;&#10;F+zMPGaFSRiJ3DkP5+sidOuBnZNqPk9OmFUrwoNZWRlDR8AjE+v2RTh7oiuA6Uc6j6yYvGGt801U&#13;&#10;2fk+APlEacS5Q/UEP+Y8MX3aybhI13Lyev1zzH4BAAD//wMAUEsDBBQABgAIAAAAIQANjBs63gAA&#13;&#10;AAoBAAAPAAAAZHJzL2Rvd25yZXYueG1sTI9BS8NAEIXvgv9hGcGL2I1a2ppmU0TpQaiUVn/ANDtm&#13;&#10;Q7OzIbtp47939KKXB4/HvHlfsRp9q07UxyawgbtJBoq4Crbh2sDH+/p2ASomZIttYDLwRRFW5eVF&#13;&#10;gbkNZ97RaZ9qJSUcczTgUupyrWPlyGOchI5Yss/Qe0xi+1rbHs9S7lt9n2Uz7bFh+eCwo2dH1XE/&#13;&#10;eAPHzeOuds5SHG4eeLt+0/i62RpzfTW+LEWelqASjenvAn4YZD+UMuwQBrZRtQaEJv2qZPPpQuzB&#13;&#10;wDSbz0CXhf6PUH4DAAD//wMAUEsBAi0AFAAGAAgAAAAhALaDOJL+AAAA4QEAABMAAAAAAAAAAAAA&#13;&#10;AAAAAAAAAFtDb250ZW50X1R5cGVzXS54bWxQSwECLQAUAAYACAAAACEAOP0h/9YAAACUAQAACwAA&#13;&#10;AAAAAAAAAAAAAAAvAQAAX3JlbHMvLnJlbHNQSwECLQAUAAYACAAAACEAQRXCrD4CAACBBAAADgAA&#13;&#10;AAAAAAAAAAAAAAAuAgAAZHJzL2Uyb0RvYy54bWxQSwECLQAUAAYACAAAACEADYwbOt4AAAAKAQAA&#13;&#10;DwAAAAAAAAAAAAAAAACYBAAAZHJzL2Rvd25yZXYueG1sUEsFBgAAAAAEAAQA8wAAAKMFAAAAAA==&#13;&#10;" o:allowoverlap="f" fillcolor="white [3201]" stroked="f" strokeweight=".5pt">
                <v:textbox style="mso-fit-shape-to-text:t" inset=".5mm,.5mm,.5mm,.5mm">
                  <w:txbxContent>
                    <w:p w14:paraId="44DEE9D9" w14:textId="77777777" w:rsidR="00A72DAF" w:rsidRDefault="00A72DAF" w:rsidP="00A72DAF">
                      <w:pPr>
                        <w:pStyle w:val="Figure"/>
                      </w:pPr>
                      <w:r>
                        <w:drawing>
                          <wp:inline distT="0" distB="0" distL="0" distR="0" wp14:anchorId="3462FADA" wp14:editId="543E5BC1">
                            <wp:extent cx="2282456" cy="1612900"/>
                            <wp:effectExtent l="12700" t="12700" r="1016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ctivities during by company.pd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2456" cy="1612900"/>
                                    </a:xfrm>
                                    <a:prstGeom prst="rect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prstClr val="black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BE0F70" w14:textId="34B4B01D" w:rsidR="00A72DAF" w:rsidRPr="0073660A" w:rsidRDefault="00A72DAF" w:rsidP="00A72DAF">
                      <w:pPr>
                        <w:pStyle w:val="Caption"/>
                      </w:pPr>
                      <w:bookmarkStart w:id="8" w:name="_Ref83556684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8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7752DDCA" w14:textId="5E8528DC" w:rsidR="00A72DAF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 (</w:t>
      </w:r>
      <w:r>
        <w:rPr>
          <w:b/>
          <w:bCs/>
          <w:sz w:val="24"/>
          <w:szCs w:val="24"/>
        </w:rPr>
        <w:t>large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 xml:space="preserve">In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_Ref83556684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Select the containing frame; move it slightly. 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Frame becomes centered and full width.</w:t>
      </w:r>
    </w:p>
    <w:p w14:paraId="4113970D" w14:textId="1AF99EF5" w:rsidR="00A72DAF" w:rsidRPr="00A72DAF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Multi-column top and bottom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Layout – Reposition</w:t>
      </w:r>
      <w:r w:rsidRPr="00406A3C">
        <w:rPr>
          <w:sz w:val="24"/>
          <w:szCs w:val="24"/>
        </w:rPr>
        <w:br/>
      </w:r>
      <w:r w:rsidRPr="00406A3C">
        <w:rPr>
          <w:i/>
          <w:iCs/>
          <w:sz w:val="24"/>
          <w:szCs w:val="24"/>
        </w:rPr>
        <w:t>Moves to bottom</w:t>
      </w:r>
      <w:r>
        <w:rPr>
          <w:i/>
          <w:iCs/>
          <w:sz w:val="24"/>
          <w:szCs w:val="24"/>
        </w:rPr>
        <w:t xml:space="preserve">, </w:t>
      </w:r>
      <w:r w:rsidRPr="00406A3C">
        <w:rPr>
          <w:i/>
          <w:iCs/>
          <w:sz w:val="24"/>
          <w:szCs w:val="24"/>
        </w:rPr>
        <w:t>frame full width.</w:t>
      </w:r>
      <w:r>
        <w:rPr>
          <w:i/>
          <w:iCs/>
          <w:sz w:val="24"/>
          <w:szCs w:val="24"/>
        </w:rPr>
        <w:t xml:space="preserve"> Scrolls so frame is still visible.</w:t>
      </w:r>
    </w:p>
    <w:p w14:paraId="7553CB15" w14:textId="3C0A1FD8" w:rsidR="00A72DAF" w:rsidRPr="00A72DAF" w:rsidRDefault="00A72DAF" w:rsidP="00A72DAF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796B38D" w14:textId="77777777" w:rsidR="00A72DAF" w:rsidRPr="005C39C3" w:rsidRDefault="00A72DAF" w:rsidP="00A72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080CE6">
        <w:rPr>
          <w:b/>
          <w:bCs/>
          <w:sz w:val="24"/>
          <w:szCs w:val="24"/>
        </w:rPr>
        <w:t xml:space="preserve">Two flips </w:t>
      </w:r>
      <w:proofErr w:type="gramStart"/>
      <w:r w:rsidRPr="00080CE6">
        <w:rPr>
          <w:b/>
          <w:bCs/>
          <w:sz w:val="24"/>
          <w:szCs w:val="24"/>
        </w:rPr>
        <w:t>returns</w:t>
      </w:r>
      <w:proofErr w:type="gramEnd"/>
      <w:r w:rsidRPr="00080CE6">
        <w:rPr>
          <w:b/>
          <w:bCs/>
          <w:sz w:val="24"/>
          <w:szCs w:val="24"/>
        </w:rPr>
        <w:t xml:space="preserve"> to top</w:t>
      </w:r>
      <w:r>
        <w:rPr>
          <w:sz w:val="24"/>
          <w:szCs w:val="24"/>
        </w:rPr>
        <w:br/>
        <w:t>Layout – Reposition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Moves to top; frame still full width and visible.</w:t>
      </w:r>
    </w:p>
    <w:p w14:paraId="5B72FC4A" w14:textId="77777777" w:rsidR="00A72DAF" w:rsidRDefault="00A72DAF" w:rsidP="00A72DAF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Undo three times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Should be back to top and frame only surrounding image</w:t>
      </w:r>
      <w:r w:rsidRPr="0018272D">
        <w:rPr>
          <w:i/>
          <w:iCs/>
          <w:sz w:val="24"/>
          <w:szCs w:val="24"/>
        </w:rPr>
        <w:t>.</w:t>
      </w:r>
    </w:p>
    <w:p w14:paraId="65459B71" w14:textId="77777777" w:rsidR="00A72DAF" w:rsidRPr="00FF1FD0" w:rsidRDefault="00A72DAF" w:rsidP="00A72DAF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 w:rsidRPr="00FF1FD0">
        <w:rPr>
          <w:b/>
          <w:bCs/>
          <w:sz w:val="24"/>
          <w:szCs w:val="24"/>
        </w:rPr>
        <w:t>Enlarges as required</w:t>
      </w:r>
      <w:r>
        <w:rPr>
          <w:b/>
          <w:bCs/>
          <w:sz w:val="24"/>
          <w:szCs w:val="24"/>
        </w:rPr>
        <w:br/>
      </w:r>
      <w:r w:rsidRPr="00FF1FD0">
        <w:rPr>
          <w:sz w:val="24"/>
          <w:szCs w:val="24"/>
        </w:rPr>
        <w:t xml:space="preserve">Select the </w:t>
      </w:r>
      <w:proofErr w:type="gramStart"/>
      <w:r w:rsidRPr="00FF1FD0">
        <w:rPr>
          <w:sz w:val="24"/>
          <w:szCs w:val="24"/>
        </w:rPr>
        <w:t>image, and</w:t>
      </w:r>
      <w:proofErr w:type="gramEnd"/>
      <w:r w:rsidRPr="00FF1FD0">
        <w:rPr>
          <w:sz w:val="24"/>
          <w:szCs w:val="24"/>
        </w:rPr>
        <w:t xml:space="preserve"> resize it larger and smaller.</w:t>
      </w:r>
      <w:r w:rsidRPr="00FF1FD0">
        <w:rPr>
          <w:sz w:val="24"/>
          <w:szCs w:val="24"/>
        </w:rPr>
        <w:br/>
      </w:r>
      <w:r w:rsidRPr="00FF1FD0">
        <w:rPr>
          <w:i/>
          <w:iCs/>
          <w:sz w:val="24"/>
          <w:szCs w:val="24"/>
        </w:rPr>
        <w:t>The frame should resize to match</w:t>
      </w:r>
    </w:p>
    <w:p w14:paraId="7998F06D" w14:textId="3A6921DB" w:rsidR="00FF1FD0" w:rsidRDefault="00FF1FD0" w:rsidP="00FF1FD0">
      <w:pPr>
        <w:jc w:val="left"/>
        <w:rPr>
          <w:i/>
          <w:iCs/>
          <w:sz w:val="24"/>
          <w:szCs w:val="24"/>
        </w:rPr>
      </w:pPr>
    </w:p>
    <w:sectPr w:rsidR="00FF1FD0" w:rsidSect="00FF1FD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80CE6"/>
    <w:rsid w:val="000E0FE2"/>
    <w:rsid w:val="000F6FA2"/>
    <w:rsid w:val="0018272D"/>
    <w:rsid w:val="00197B7D"/>
    <w:rsid w:val="001A030B"/>
    <w:rsid w:val="001C088C"/>
    <w:rsid w:val="001C0DC0"/>
    <w:rsid w:val="002005FF"/>
    <w:rsid w:val="00237614"/>
    <w:rsid w:val="003310DB"/>
    <w:rsid w:val="00341DB5"/>
    <w:rsid w:val="003743E6"/>
    <w:rsid w:val="00406A3C"/>
    <w:rsid w:val="0043745F"/>
    <w:rsid w:val="004D767B"/>
    <w:rsid w:val="005C39C3"/>
    <w:rsid w:val="00634F12"/>
    <w:rsid w:val="006F0E88"/>
    <w:rsid w:val="00711EBB"/>
    <w:rsid w:val="007322D9"/>
    <w:rsid w:val="007D68A7"/>
    <w:rsid w:val="007E26F9"/>
    <w:rsid w:val="007E79C3"/>
    <w:rsid w:val="00846DDC"/>
    <w:rsid w:val="00886A77"/>
    <w:rsid w:val="00A72DAF"/>
    <w:rsid w:val="00A96D61"/>
    <w:rsid w:val="00B40E4E"/>
    <w:rsid w:val="00C27DBD"/>
    <w:rsid w:val="00CB5694"/>
    <w:rsid w:val="00D326BA"/>
    <w:rsid w:val="00D733D3"/>
    <w:rsid w:val="00DE205F"/>
    <w:rsid w:val="00F354E8"/>
    <w:rsid w:val="00F9275C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1FD0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/Dropbox/Dev/WordSupport/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ImageAndTableSupport.dotm</Template>
  <TotalTime>75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34</cp:revision>
  <dcterms:created xsi:type="dcterms:W3CDTF">2021-09-05T13:35:00Z</dcterms:created>
  <dcterms:modified xsi:type="dcterms:W3CDTF">2021-09-26T12:53:00Z</dcterms:modified>
</cp:coreProperties>
</file>